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3A20" w:rsidRDefault="00B83A20" w:rsidP="00B83A20">
      <w:pPr>
        <w:spacing w:before="62" w:after="62"/>
        <w:jc w:val="center"/>
        <w:rPr>
          <w:rFonts w:cs="Calibri"/>
        </w:rPr>
      </w:pPr>
      <w:bookmarkStart w:id="0" w:name="_Toc357971610"/>
    </w:p>
    <w:p w:rsidR="00B83A20" w:rsidRDefault="00B83A20" w:rsidP="00B83A20">
      <w:pPr>
        <w:spacing w:before="62" w:after="62"/>
        <w:jc w:val="center"/>
        <w:rPr>
          <w:rFonts w:cs="Calibri"/>
        </w:rPr>
      </w:pPr>
    </w:p>
    <w:p w:rsidR="00B83A20" w:rsidRDefault="00B83A20" w:rsidP="00B83A20">
      <w:pPr>
        <w:spacing w:before="62" w:after="62"/>
        <w:jc w:val="center"/>
        <w:rPr>
          <w:rFonts w:cs="Calibri"/>
        </w:rPr>
      </w:pPr>
    </w:p>
    <w:p w:rsidR="00B83A20" w:rsidRDefault="00B83A20" w:rsidP="00B83A20">
      <w:pPr>
        <w:spacing w:before="62" w:after="62"/>
        <w:jc w:val="center"/>
        <w:rPr>
          <w:rFonts w:cs="Calibri"/>
        </w:rPr>
      </w:pPr>
    </w:p>
    <w:p w:rsidR="00B83A20" w:rsidRDefault="00B83A20" w:rsidP="00B83A20">
      <w:pPr>
        <w:spacing w:before="62" w:after="62"/>
        <w:jc w:val="center"/>
        <w:rPr>
          <w:rFonts w:cs="Calibri"/>
        </w:rPr>
      </w:pPr>
    </w:p>
    <w:p w:rsidR="00B83A20" w:rsidRDefault="00B83A20" w:rsidP="00B83A20">
      <w:pPr>
        <w:spacing w:before="62" w:after="62"/>
        <w:jc w:val="center"/>
        <w:rPr>
          <w:rFonts w:cs="Calibri"/>
        </w:rPr>
      </w:pPr>
    </w:p>
    <w:p w:rsidR="00307BE5" w:rsidRDefault="00307BE5" w:rsidP="00B83A20">
      <w:pPr>
        <w:spacing w:before="62" w:after="62"/>
        <w:jc w:val="center"/>
        <w:rPr>
          <w:rFonts w:cs="Calibri"/>
        </w:rPr>
      </w:pPr>
    </w:p>
    <w:p w:rsidR="00B83A20" w:rsidRPr="001A00DC" w:rsidRDefault="00B83A20" w:rsidP="004C24C5">
      <w:pPr>
        <w:pStyle w:val="a6"/>
      </w:pPr>
      <w:r>
        <w:rPr>
          <w:noProof/>
        </w:rPr>
        <w:drawing>
          <wp:inline distT="0" distB="0" distL="0" distR="0" wp14:anchorId="7E209944" wp14:editId="43A4BA84">
            <wp:extent cx="2941320" cy="2286000"/>
            <wp:effectExtent l="0" t="0" r="0" b="0"/>
            <wp:docPr id="26" name="图片 26" descr="MS12_vertical_透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S12_vertical_透明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A20" w:rsidRPr="001A00DC" w:rsidRDefault="00B83A20" w:rsidP="00B83A20">
      <w:pPr>
        <w:spacing w:before="62" w:after="62"/>
        <w:rPr>
          <w:rFonts w:cs="Calibri"/>
          <w:b/>
          <w:sz w:val="32"/>
          <w:szCs w:val="32"/>
        </w:rPr>
      </w:pPr>
    </w:p>
    <w:p w:rsidR="00B83A20" w:rsidRDefault="00B83A20" w:rsidP="00B83A20">
      <w:pPr>
        <w:spacing w:before="62" w:after="62"/>
        <w:rPr>
          <w:rFonts w:cs="Calibri"/>
          <w:b/>
          <w:sz w:val="32"/>
          <w:szCs w:val="32"/>
        </w:rPr>
      </w:pPr>
    </w:p>
    <w:p w:rsidR="00130ACA" w:rsidRPr="001A00DC" w:rsidRDefault="00130ACA" w:rsidP="00B83A20">
      <w:pPr>
        <w:spacing w:before="62" w:after="62"/>
        <w:rPr>
          <w:rFonts w:cs="Calibri"/>
          <w:b/>
          <w:sz w:val="32"/>
          <w:szCs w:val="32"/>
        </w:rPr>
      </w:pPr>
    </w:p>
    <w:p w:rsidR="00B83A20" w:rsidRPr="001A00DC" w:rsidRDefault="00B83A20" w:rsidP="00B83A20">
      <w:pPr>
        <w:spacing w:before="62" w:after="62"/>
        <w:rPr>
          <w:rFonts w:cs="Calibri"/>
          <w:b/>
          <w:color w:val="365F91"/>
          <w:sz w:val="36"/>
          <w:szCs w:val="36"/>
        </w:rPr>
      </w:pPr>
      <w:r>
        <w:rPr>
          <w:rFonts w:cs="Calibri" w:hint="eastAsia"/>
          <w:b/>
          <w:color w:val="365F91"/>
          <w:sz w:val="36"/>
          <w:szCs w:val="36"/>
        </w:rPr>
        <w:t>Cloud.Node User Manual</w:t>
      </w:r>
    </w:p>
    <w:p w:rsidR="00B83A20" w:rsidRPr="00610CAB" w:rsidRDefault="00B83A20" w:rsidP="00B83A20">
      <w:pPr>
        <w:spacing w:before="62" w:after="62"/>
        <w:rPr>
          <w:rFonts w:cs="Calibri"/>
          <w:b/>
          <w:color w:val="365F91"/>
          <w:sz w:val="30"/>
          <w:szCs w:val="30"/>
        </w:rPr>
      </w:pPr>
      <w:r>
        <w:rPr>
          <w:rFonts w:cs="Calibri"/>
          <w:b/>
          <w:noProof/>
          <w:color w:val="365F91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2BF1F6" wp14:editId="10EE4E79">
                <wp:simplePos x="0" y="0"/>
                <wp:positionH relativeFrom="column">
                  <wp:posOffset>9525</wp:posOffset>
                </wp:positionH>
                <wp:positionV relativeFrom="paragraph">
                  <wp:posOffset>365760</wp:posOffset>
                </wp:positionV>
                <wp:extent cx="5448300" cy="0"/>
                <wp:effectExtent l="19050" t="24130" r="19050" b="23495"/>
                <wp:wrapNone/>
                <wp:docPr id="25" name="直接箭头连接符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448300" cy="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548DD4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rgbClr val="243F60">
                                    <a:alpha val="50000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5" o:spid="_x0000_s1026" type="#_x0000_t32" style="position:absolute;left:0;text-align:left;margin-left:.75pt;margin-top:28.8pt;width:429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" strokecolor="#548dd4" strokeweight="3pt">
                <v:shadow color="#243f60" opacity=".5" offset="1pt"/>
              </v:shape>
            </w:pict>
          </mc:Fallback>
        </mc:AlternateContent>
      </w:r>
      <w:r w:rsidRPr="00610CAB">
        <w:rPr>
          <w:rFonts w:cs="Calibri"/>
          <w:b/>
          <w:color w:val="365F91"/>
          <w:sz w:val="30"/>
          <w:szCs w:val="30"/>
        </w:rPr>
        <w:t>By</w:t>
      </w:r>
      <w:r w:rsidRPr="00610CAB">
        <w:rPr>
          <w:rFonts w:cs="Calibri" w:hint="eastAsia"/>
          <w:b/>
          <w:color w:val="365F91"/>
          <w:sz w:val="30"/>
          <w:szCs w:val="30"/>
        </w:rPr>
        <w:t xml:space="preserve"> </w:t>
      </w:r>
      <w:r>
        <w:rPr>
          <w:rFonts w:cs="Calibri" w:hint="eastAsia"/>
          <w:b/>
          <w:color w:val="365F91"/>
          <w:sz w:val="30"/>
          <w:szCs w:val="30"/>
        </w:rPr>
        <w:t xml:space="preserve">SeeedStudio </w:t>
      </w:r>
    </w:p>
    <w:p w:rsidR="00B83A20" w:rsidRPr="001A00DC" w:rsidRDefault="00B83A20" w:rsidP="00B83A20">
      <w:pPr>
        <w:spacing w:before="62" w:after="62"/>
        <w:rPr>
          <w:rFonts w:cs="Calibri"/>
          <w:color w:val="365F91"/>
          <w:sz w:val="32"/>
          <w:szCs w:val="32"/>
        </w:rPr>
      </w:pPr>
      <w:r>
        <w:rPr>
          <w:rFonts w:cs="Calibri"/>
          <w:color w:val="365F91"/>
          <w:sz w:val="32"/>
          <w:szCs w:val="32"/>
        </w:rPr>
        <w:t xml:space="preserve">VERSION: </w:t>
      </w:r>
      <w:r>
        <w:rPr>
          <w:rFonts w:cs="Calibri" w:hint="eastAsia"/>
          <w:color w:val="365F91"/>
          <w:sz w:val="32"/>
          <w:szCs w:val="32"/>
        </w:rPr>
        <w:t xml:space="preserve">0.9 </w:t>
      </w:r>
    </w:p>
    <w:p w:rsidR="00B83A20" w:rsidRPr="001A00DC" w:rsidRDefault="00B83A20" w:rsidP="00B83A20">
      <w:pPr>
        <w:spacing w:before="62" w:after="62"/>
        <w:rPr>
          <w:rFonts w:cs="Calibri"/>
          <w:color w:val="365F91"/>
          <w:sz w:val="32"/>
          <w:szCs w:val="32"/>
        </w:rPr>
      </w:pPr>
      <w:r>
        <w:rPr>
          <w:rFonts w:cs="Calibri"/>
          <w:color w:val="365F91"/>
          <w:sz w:val="32"/>
          <w:szCs w:val="32"/>
        </w:rPr>
        <w:t>201</w:t>
      </w:r>
      <w:r>
        <w:rPr>
          <w:rFonts w:cs="Calibri" w:hint="eastAsia"/>
          <w:color w:val="365F91"/>
          <w:sz w:val="32"/>
          <w:szCs w:val="32"/>
        </w:rPr>
        <w:t>3</w:t>
      </w:r>
      <w:proofErr w:type="gramStart"/>
      <w:r>
        <w:rPr>
          <w:rFonts w:cs="Calibri"/>
          <w:color w:val="365F91"/>
          <w:sz w:val="32"/>
          <w:szCs w:val="32"/>
        </w:rPr>
        <w:t>.</w:t>
      </w:r>
      <w:r>
        <w:rPr>
          <w:rFonts w:cs="Calibri" w:hint="eastAsia"/>
          <w:color w:val="365F91"/>
          <w:sz w:val="32"/>
          <w:szCs w:val="32"/>
        </w:rPr>
        <w:t>May</w:t>
      </w:r>
      <w:r>
        <w:rPr>
          <w:rFonts w:cs="Calibri"/>
          <w:color w:val="365F91"/>
          <w:sz w:val="32"/>
          <w:szCs w:val="32"/>
        </w:rPr>
        <w:t>.</w:t>
      </w:r>
      <w:r w:rsidR="001E763A">
        <w:rPr>
          <w:rFonts w:cs="Calibri" w:hint="eastAsia"/>
          <w:color w:val="365F91"/>
          <w:sz w:val="32"/>
          <w:szCs w:val="32"/>
        </w:rPr>
        <w:t>31</w:t>
      </w:r>
      <w:proofErr w:type="gramEnd"/>
    </w:p>
    <w:p w:rsidR="00B83A20" w:rsidRDefault="00B83A20">
      <w:pPr>
        <w:widowControl/>
        <w:spacing w:beforeLines="0" w:before="0" w:afterLines="0" w:after="0"/>
        <w:jc w:val="left"/>
      </w:pPr>
      <w:r>
        <w:br w:type="page"/>
      </w:r>
    </w:p>
    <w:sdt>
      <w:sdtPr>
        <w:rPr>
          <w:rFonts w:ascii="Times New Roman" w:eastAsia="宋体" w:hAnsi="Times New Roman" w:cs="Times New Roman"/>
          <w:b w:val="0"/>
          <w:bCs w:val="0"/>
          <w:color w:val="auto"/>
          <w:kern w:val="2"/>
          <w:sz w:val="24"/>
          <w:szCs w:val="21"/>
          <w:lang w:val="zh-CN"/>
        </w:rPr>
        <w:id w:val="-940366242"/>
        <w:docPartObj>
          <w:docPartGallery w:val="Table of Contents"/>
          <w:docPartUnique/>
        </w:docPartObj>
      </w:sdtPr>
      <w:sdtEndPr/>
      <w:sdtContent>
        <w:p w:rsidR="009C6107" w:rsidRDefault="009C6107" w:rsidP="009C6107">
          <w:pPr>
            <w:pStyle w:val="TOC"/>
            <w:spacing w:before="62" w:after="62"/>
          </w:pPr>
          <w:r>
            <w:rPr>
              <w:lang w:val="zh-CN"/>
            </w:rPr>
            <w:t>目录</w:t>
          </w:r>
        </w:p>
        <w:p w:rsidR="0001775A" w:rsidRDefault="009C6107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8180958" w:history="1">
            <w:r w:rsidR="0001775A" w:rsidRPr="00F254BD">
              <w:rPr>
                <w:rStyle w:val="a9"/>
                <w:noProof/>
              </w:rPr>
              <w:t>1.</w:t>
            </w:r>
            <w:r w:rsidR="0001775A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1775A" w:rsidRPr="00F254BD">
              <w:rPr>
                <w:rStyle w:val="a9"/>
                <w:rFonts w:hint="eastAsia"/>
                <w:noProof/>
              </w:rPr>
              <w:t>概述</w:t>
            </w:r>
            <w:r w:rsidR="0001775A">
              <w:rPr>
                <w:noProof/>
                <w:webHidden/>
              </w:rPr>
              <w:tab/>
            </w:r>
            <w:r w:rsidR="0001775A">
              <w:rPr>
                <w:noProof/>
                <w:webHidden/>
              </w:rPr>
              <w:fldChar w:fldCharType="begin"/>
            </w:r>
            <w:r w:rsidR="0001775A">
              <w:rPr>
                <w:noProof/>
                <w:webHidden/>
              </w:rPr>
              <w:instrText xml:space="preserve"> PAGEREF _Toc358180958 \h </w:instrText>
            </w:r>
            <w:r w:rsidR="0001775A">
              <w:rPr>
                <w:noProof/>
                <w:webHidden/>
              </w:rPr>
            </w:r>
            <w:r w:rsidR="0001775A">
              <w:rPr>
                <w:noProof/>
                <w:webHidden/>
              </w:rPr>
              <w:fldChar w:fldCharType="separate"/>
            </w:r>
            <w:r w:rsidR="0001775A">
              <w:rPr>
                <w:noProof/>
                <w:webHidden/>
              </w:rPr>
              <w:t>3</w:t>
            </w:r>
            <w:r w:rsidR="0001775A">
              <w:rPr>
                <w:noProof/>
                <w:webHidden/>
              </w:rPr>
              <w:fldChar w:fldCharType="end"/>
            </w:r>
          </w:hyperlink>
        </w:p>
        <w:p w:rsidR="0001775A" w:rsidRDefault="0088163A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8180959" w:history="1">
            <w:r w:rsidR="0001775A" w:rsidRPr="00F254BD">
              <w:rPr>
                <w:rStyle w:val="a9"/>
                <w:noProof/>
              </w:rPr>
              <w:t>2.</w:t>
            </w:r>
            <w:r w:rsidR="0001775A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1775A" w:rsidRPr="00F254BD">
              <w:rPr>
                <w:rStyle w:val="a9"/>
                <w:rFonts w:hint="eastAsia"/>
                <w:noProof/>
              </w:rPr>
              <w:t>硬件</w:t>
            </w:r>
            <w:r w:rsidR="0001775A">
              <w:rPr>
                <w:noProof/>
                <w:webHidden/>
              </w:rPr>
              <w:tab/>
            </w:r>
            <w:r w:rsidR="0001775A">
              <w:rPr>
                <w:noProof/>
                <w:webHidden/>
              </w:rPr>
              <w:fldChar w:fldCharType="begin"/>
            </w:r>
            <w:r w:rsidR="0001775A">
              <w:rPr>
                <w:noProof/>
                <w:webHidden/>
              </w:rPr>
              <w:instrText xml:space="preserve"> PAGEREF _Toc358180959 \h </w:instrText>
            </w:r>
            <w:r w:rsidR="0001775A">
              <w:rPr>
                <w:noProof/>
                <w:webHidden/>
              </w:rPr>
            </w:r>
            <w:r w:rsidR="0001775A">
              <w:rPr>
                <w:noProof/>
                <w:webHidden/>
              </w:rPr>
              <w:fldChar w:fldCharType="separate"/>
            </w:r>
            <w:r w:rsidR="0001775A">
              <w:rPr>
                <w:noProof/>
                <w:webHidden/>
              </w:rPr>
              <w:t>4</w:t>
            </w:r>
            <w:r w:rsidR="0001775A">
              <w:rPr>
                <w:noProof/>
                <w:webHidden/>
              </w:rPr>
              <w:fldChar w:fldCharType="end"/>
            </w:r>
          </w:hyperlink>
        </w:p>
        <w:p w:rsidR="0001775A" w:rsidRDefault="0088163A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8180960" w:history="1">
            <w:r w:rsidR="0001775A" w:rsidRPr="00F254BD">
              <w:rPr>
                <w:rStyle w:val="a9"/>
                <w:noProof/>
              </w:rPr>
              <w:t>3.</w:t>
            </w:r>
            <w:r w:rsidR="0001775A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1775A" w:rsidRPr="00F254BD">
              <w:rPr>
                <w:rStyle w:val="a9"/>
                <w:rFonts w:hint="eastAsia"/>
                <w:noProof/>
              </w:rPr>
              <w:t>注册</w:t>
            </w:r>
            <w:r w:rsidR="0001775A" w:rsidRPr="00F254BD">
              <w:rPr>
                <w:rStyle w:val="a9"/>
                <w:noProof/>
              </w:rPr>
              <w:t>Xively</w:t>
            </w:r>
            <w:r w:rsidR="0001775A" w:rsidRPr="00F254BD">
              <w:rPr>
                <w:rStyle w:val="a9"/>
                <w:rFonts w:hint="eastAsia"/>
                <w:noProof/>
              </w:rPr>
              <w:t>账号</w:t>
            </w:r>
            <w:r w:rsidR="0001775A">
              <w:rPr>
                <w:noProof/>
                <w:webHidden/>
              </w:rPr>
              <w:tab/>
            </w:r>
            <w:r w:rsidR="0001775A">
              <w:rPr>
                <w:noProof/>
                <w:webHidden/>
              </w:rPr>
              <w:fldChar w:fldCharType="begin"/>
            </w:r>
            <w:r w:rsidR="0001775A">
              <w:rPr>
                <w:noProof/>
                <w:webHidden/>
              </w:rPr>
              <w:instrText xml:space="preserve"> PAGEREF _Toc358180960 \h </w:instrText>
            </w:r>
            <w:r w:rsidR="0001775A">
              <w:rPr>
                <w:noProof/>
                <w:webHidden/>
              </w:rPr>
            </w:r>
            <w:r w:rsidR="0001775A">
              <w:rPr>
                <w:noProof/>
                <w:webHidden/>
              </w:rPr>
              <w:fldChar w:fldCharType="separate"/>
            </w:r>
            <w:r w:rsidR="0001775A">
              <w:rPr>
                <w:noProof/>
                <w:webHidden/>
              </w:rPr>
              <w:t>4</w:t>
            </w:r>
            <w:r w:rsidR="0001775A">
              <w:rPr>
                <w:noProof/>
                <w:webHidden/>
              </w:rPr>
              <w:fldChar w:fldCharType="end"/>
            </w:r>
          </w:hyperlink>
        </w:p>
        <w:p w:rsidR="0001775A" w:rsidRDefault="0088163A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8180961" w:history="1">
            <w:r w:rsidR="0001775A" w:rsidRPr="00F254BD">
              <w:rPr>
                <w:rStyle w:val="a9"/>
                <w:noProof/>
              </w:rPr>
              <w:t>4.</w:t>
            </w:r>
            <w:r w:rsidR="0001775A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1775A" w:rsidRPr="00F254BD">
              <w:rPr>
                <w:rStyle w:val="a9"/>
                <w:rFonts w:hint="eastAsia"/>
                <w:noProof/>
              </w:rPr>
              <w:t>配置</w:t>
            </w:r>
            <w:r w:rsidR="0001775A" w:rsidRPr="00F254BD">
              <w:rPr>
                <w:rStyle w:val="a9"/>
                <w:noProof/>
              </w:rPr>
              <w:t>Cloud.Node</w:t>
            </w:r>
            <w:r w:rsidR="0001775A">
              <w:rPr>
                <w:noProof/>
                <w:webHidden/>
              </w:rPr>
              <w:tab/>
            </w:r>
            <w:r w:rsidR="0001775A">
              <w:rPr>
                <w:noProof/>
                <w:webHidden/>
              </w:rPr>
              <w:fldChar w:fldCharType="begin"/>
            </w:r>
            <w:r w:rsidR="0001775A">
              <w:rPr>
                <w:noProof/>
                <w:webHidden/>
              </w:rPr>
              <w:instrText xml:space="preserve"> PAGEREF _Toc358180961 \h </w:instrText>
            </w:r>
            <w:r w:rsidR="0001775A">
              <w:rPr>
                <w:noProof/>
                <w:webHidden/>
              </w:rPr>
            </w:r>
            <w:r w:rsidR="0001775A">
              <w:rPr>
                <w:noProof/>
                <w:webHidden/>
              </w:rPr>
              <w:fldChar w:fldCharType="separate"/>
            </w:r>
            <w:r w:rsidR="0001775A">
              <w:rPr>
                <w:noProof/>
                <w:webHidden/>
              </w:rPr>
              <w:t>5</w:t>
            </w:r>
            <w:r w:rsidR="0001775A">
              <w:rPr>
                <w:noProof/>
                <w:webHidden/>
              </w:rPr>
              <w:fldChar w:fldCharType="end"/>
            </w:r>
          </w:hyperlink>
        </w:p>
        <w:p w:rsidR="0001775A" w:rsidRDefault="0088163A">
          <w:pPr>
            <w:pStyle w:val="21"/>
            <w:rPr>
              <w:rFonts w:asciiTheme="minorHAnsi" w:eastAsiaTheme="minorEastAsia" w:hAnsiTheme="minorHAnsi" w:cstheme="minorBidi"/>
              <w:szCs w:val="22"/>
            </w:rPr>
          </w:pPr>
          <w:hyperlink w:anchor="_Toc358180962" w:history="1">
            <w:r w:rsidR="0001775A" w:rsidRPr="00F254BD">
              <w:rPr>
                <w:rStyle w:val="a9"/>
              </w:rPr>
              <w:t>4.1</w:t>
            </w:r>
            <w:r w:rsidR="0001775A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01775A" w:rsidRPr="00F254BD">
              <w:rPr>
                <w:rStyle w:val="a9"/>
                <w:rFonts w:hint="eastAsia"/>
              </w:rPr>
              <w:t>传感器设置</w:t>
            </w:r>
            <w:r w:rsidR="0001775A">
              <w:rPr>
                <w:webHidden/>
              </w:rPr>
              <w:tab/>
            </w:r>
            <w:r w:rsidR="0001775A">
              <w:rPr>
                <w:webHidden/>
              </w:rPr>
              <w:fldChar w:fldCharType="begin"/>
            </w:r>
            <w:r w:rsidR="0001775A">
              <w:rPr>
                <w:webHidden/>
              </w:rPr>
              <w:instrText xml:space="preserve"> PAGEREF _Toc358180962 \h </w:instrText>
            </w:r>
            <w:r w:rsidR="0001775A">
              <w:rPr>
                <w:webHidden/>
              </w:rPr>
            </w:r>
            <w:r w:rsidR="0001775A">
              <w:rPr>
                <w:webHidden/>
              </w:rPr>
              <w:fldChar w:fldCharType="separate"/>
            </w:r>
            <w:r w:rsidR="0001775A">
              <w:rPr>
                <w:webHidden/>
              </w:rPr>
              <w:t>5</w:t>
            </w:r>
            <w:r w:rsidR="0001775A">
              <w:rPr>
                <w:webHidden/>
              </w:rPr>
              <w:fldChar w:fldCharType="end"/>
            </w:r>
          </w:hyperlink>
        </w:p>
        <w:p w:rsidR="0001775A" w:rsidRDefault="0088163A">
          <w:pPr>
            <w:pStyle w:val="21"/>
            <w:rPr>
              <w:rFonts w:asciiTheme="minorHAnsi" w:eastAsiaTheme="minorEastAsia" w:hAnsiTheme="minorHAnsi" w:cstheme="minorBidi"/>
              <w:szCs w:val="22"/>
            </w:rPr>
          </w:pPr>
          <w:hyperlink w:anchor="_Toc358180963" w:history="1">
            <w:r w:rsidR="0001775A" w:rsidRPr="00F254BD">
              <w:rPr>
                <w:rStyle w:val="a9"/>
              </w:rPr>
              <w:t>4.2</w:t>
            </w:r>
            <w:r w:rsidR="0001775A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01775A" w:rsidRPr="00F254BD">
              <w:rPr>
                <w:rStyle w:val="a9"/>
              </w:rPr>
              <w:t xml:space="preserve">Wi-Fi </w:t>
            </w:r>
            <w:r w:rsidR="0001775A" w:rsidRPr="00F254BD">
              <w:rPr>
                <w:rStyle w:val="a9"/>
                <w:rFonts w:hint="eastAsia"/>
              </w:rPr>
              <w:t>设置</w:t>
            </w:r>
            <w:r w:rsidR="0001775A">
              <w:rPr>
                <w:webHidden/>
              </w:rPr>
              <w:tab/>
            </w:r>
            <w:r w:rsidR="0001775A">
              <w:rPr>
                <w:webHidden/>
              </w:rPr>
              <w:fldChar w:fldCharType="begin"/>
            </w:r>
            <w:r w:rsidR="0001775A">
              <w:rPr>
                <w:webHidden/>
              </w:rPr>
              <w:instrText xml:space="preserve"> PAGEREF _Toc358180963 \h </w:instrText>
            </w:r>
            <w:r w:rsidR="0001775A">
              <w:rPr>
                <w:webHidden/>
              </w:rPr>
            </w:r>
            <w:r w:rsidR="0001775A">
              <w:rPr>
                <w:webHidden/>
              </w:rPr>
              <w:fldChar w:fldCharType="separate"/>
            </w:r>
            <w:r w:rsidR="0001775A">
              <w:rPr>
                <w:webHidden/>
              </w:rPr>
              <w:t>6</w:t>
            </w:r>
            <w:r w:rsidR="0001775A">
              <w:rPr>
                <w:webHidden/>
              </w:rPr>
              <w:fldChar w:fldCharType="end"/>
            </w:r>
          </w:hyperlink>
        </w:p>
        <w:p w:rsidR="0001775A" w:rsidRDefault="0088163A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8180964" w:history="1">
            <w:r w:rsidR="0001775A" w:rsidRPr="00F254BD">
              <w:rPr>
                <w:rStyle w:val="a9"/>
                <w:noProof/>
              </w:rPr>
              <w:t>5.</w:t>
            </w:r>
            <w:r w:rsidR="0001775A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1775A" w:rsidRPr="00F254BD">
              <w:rPr>
                <w:rStyle w:val="a9"/>
                <w:rFonts w:hint="eastAsia"/>
                <w:noProof/>
              </w:rPr>
              <w:t>配置使用</w:t>
            </w:r>
            <w:r w:rsidR="0001775A" w:rsidRPr="00F254BD">
              <w:rPr>
                <w:rStyle w:val="a9"/>
                <w:noProof/>
              </w:rPr>
              <w:t>Atom</w:t>
            </w:r>
            <w:r w:rsidR="0001775A">
              <w:rPr>
                <w:noProof/>
                <w:webHidden/>
              </w:rPr>
              <w:tab/>
            </w:r>
            <w:r w:rsidR="0001775A">
              <w:rPr>
                <w:noProof/>
                <w:webHidden/>
              </w:rPr>
              <w:fldChar w:fldCharType="begin"/>
            </w:r>
            <w:r w:rsidR="0001775A">
              <w:rPr>
                <w:noProof/>
                <w:webHidden/>
              </w:rPr>
              <w:instrText xml:space="preserve"> PAGEREF _Toc358180964 \h </w:instrText>
            </w:r>
            <w:r w:rsidR="0001775A">
              <w:rPr>
                <w:noProof/>
                <w:webHidden/>
              </w:rPr>
            </w:r>
            <w:r w:rsidR="0001775A">
              <w:rPr>
                <w:noProof/>
                <w:webHidden/>
              </w:rPr>
              <w:fldChar w:fldCharType="separate"/>
            </w:r>
            <w:r w:rsidR="0001775A">
              <w:rPr>
                <w:noProof/>
                <w:webHidden/>
              </w:rPr>
              <w:t>7</w:t>
            </w:r>
            <w:r w:rsidR="0001775A">
              <w:rPr>
                <w:noProof/>
                <w:webHidden/>
              </w:rPr>
              <w:fldChar w:fldCharType="end"/>
            </w:r>
          </w:hyperlink>
        </w:p>
        <w:p w:rsidR="0001775A" w:rsidRDefault="0088163A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8180965" w:history="1">
            <w:r w:rsidR="0001775A" w:rsidRPr="00F254BD">
              <w:rPr>
                <w:rStyle w:val="a9"/>
                <w:noProof/>
              </w:rPr>
              <w:t>6.</w:t>
            </w:r>
            <w:r w:rsidR="0001775A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1775A" w:rsidRPr="00F254BD">
              <w:rPr>
                <w:rStyle w:val="a9"/>
                <w:rFonts w:hint="eastAsia"/>
                <w:noProof/>
              </w:rPr>
              <w:t>一个使用例子</w:t>
            </w:r>
            <w:r w:rsidR="0001775A">
              <w:rPr>
                <w:noProof/>
                <w:webHidden/>
              </w:rPr>
              <w:tab/>
            </w:r>
            <w:r w:rsidR="0001775A">
              <w:rPr>
                <w:noProof/>
                <w:webHidden/>
              </w:rPr>
              <w:fldChar w:fldCharType="begin"/>
            </w:r>
            <w:r w:rsidR="0001775A">
              <w:rPr>
                <w:noProof/>
                <w:webHidden/>
              </w:rPr>
              <w:instrText xml:space="preserve"> PAGEREF _Toc358180965 \h </w:instrText>
            </w:r>
            <w:r w:rsidR="0001775A">
              <w:rPr>
                <w:noProof/>
                <w:webHidden/>
              </w:rPr>
            </w:r>
            <w:r w:rsidR="0001775A">
              <w:rPr>
                <w:noProof/>
                <w:webHidden/>
              </w:rPr>
              <w:fldChar w:fldCharType="separate"/>
            </w:r>
            <w:r w:rsidR="0001775A">
              <w:rPr>
                <w:noProof/>
                <w:webHidden/>
              </w:rPr>
              <w:t>8</w:t>
            </w:r>
            <w:r w:rsidR="0001775A">
              <w:rPr>
                <w:noProof/>
                <w:webHidden/>
              </w:rPr>
              <w:fldChar w:fldCharType="end"/>
            </w:r>
          </w:hyperlink>
        </w:p>
        <w:p w:rsidR="0001775A" w:rsidRDefault="0088163A">
          <w:pPr>
            <w:pStyle w:val="21"/>
            <w:rPr>
              <w:rFonts w:asciiTheme="minorHAnsi" w:eastAsiaTheme="minorEastAsia" w:hAnsiTheme="minorHAnsi" w:cstheme="minorBidi"/>
              <w:szCs w:val="22"/>
            </w:rPr>
          </w:pPr>
          <w:hyperlink w:anchor="_Toc358180966" w:history="1">
            <w:r w:rsidR="0001775A" w:rsidRPr="00F254BD">
              <w:rPr>
                <w:rStyle w:val="a9"/>
              </w:rPr>
              <w:t>6.1</w:t>
            </w:r>
            <w:r w:rsidR="0001775A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01775A" w:rsidRPr="00F254BD">
              <w:rPr>
                <w:rStyle w:val="a9"/>
              </w:rPr>
              <w:t xml:space="preserve">Step 0: </w:t>
            </w:r>
            <w:r w:rsidR="0001775A" w:rsidRPr="00F254BD">
              <w:rPr>
                <w:rStyle w:val="a9"/>
                <w:rFonts w:hint="eastAsia"/>
              </w:rPr>
              <w:t>注册</w:t>
            </w:r>
            <w:r w:rsidR="0001775A" w:rsidRPr="00F254BD">
              <w:rPr>
                <w:rStyle w:val="a9"/>
              </w:rPr>
              <w:t>Xively</w:t>
            </w:r>
            <w:r w:rsidR="0001775A">
              <w:rPr>
                <w:webHidden/>
              </w:rPr>
              <w:tab/>
            </w:r>
            <w:r w:rsidR="0001775A">
              <w:rPr>
                <w:webHidden/>
              </w:rPr>
              <w:fldChar w:fldCharType="begin"/>
            </w:r>
            <w:r w:rsidR="0001775A">
              <w:rPr>
                <w:webHidden/>
              </w:rPr>
              <w:instrText xml:space="preserve"> PAGEREF _Toc358180966 \h </w:instrText>
            </w:r>
            <w:r w:rsidR="0001775A">
              <w:rPr>
                <w:webHidden/>
              </w:rPr>
            </w:r>
            <w:r w:rsidR="0001775A">
              <w:rPr>
                <w:webHidden/>
              </w:rPr>
              <w:fldChar w:fldCharType="separate"/>
            </w:r>
            <w:r w:rsidR="0001775A">
              <w:rPr>
                <w:webHidden/>
              </w:rPr>
              <w:t>9</w:t>
            </w:r>
            <w:r w:rsidR="0001775A">
              <w:rPr>
                <w:webHidden/>
              </w:rPr>
              <w:fldChar w:fldCharType="end"/>
            </w:r>
          </w:hyperlink>
        </w:p>
        <w:p w:rsidR="0001775A" w:rsidRDefault="0088163A">
          <w:pPr>
            <w:pStyle w:val="21"/>
            <w:rPr>
              <w:rFonts w:asciiTheme="minorHAnsi" w:eastAsiaTheme="minorEastAsia" w:hAnsiTheme="minorHAnsi" w:cstheme="minorBidi"/>
              <w:szCs w:val="22"/>
            </w:rPr>
          </w:pPr>
          <w:hyperlink w:anchor="_Toc358180967" w:history="1">
            <w:r w:rsidR="0001775A" w:rsidRPr="00F254BD">
              <w:rPr>
                <w:rStyle w:val="a9"/>
              </w:rPr>
              <w:t>6.2</w:t>
            </w:r>
            <w:r w:rsidR="0001775A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01775A" w:rsidRPr="00F254BD">
              <w:rPr>
                <w:rStyle w:val="a9"/>
              </w:rPr>
              <w:t xml:space="preserve">Step 1: </w:t>
            </w:r>
            <w:r w:rsidR="0001775A" w:rsidRPr="00F254BD">
              <w:rPr>
                <w:rStyle w:val="a9"/>
                <w:rFonts w:hint="eastAsia"/>
              </w:rPr>
              <w:t>配置</w:t>
            </w:r>
            <w:r w:rsidR="0001775A" w:rsidRPr="00F254BD">
              <w:rPr>
                <w:rStyle w:val="a9"/>
              </w:rPr>
              <w:t>Cloud.Node</w:t>
            </w:r>
            <w:r w:rsidR="0001775A">
              <w:rPr>
                <w:webHidden/>
              </w:rPr>
              <w:tab/>
            </w:r>
            <w:r w:rsidR="0001775A">
              <w:rPr>
                <w:webHidden/>
              </w:rPr>
              <w:fldChar w:fldCharType="begin"/>
            </w:r>
            <w:r w:rsidR="0001775A">
              <w:rPr>
                <w:webHidden/>
              </w:rPr>
              <w:instrText xml:space="preserve"> PAGEREF _Toc358180967 \h </w:instrText>
            </w:r>
            <w:r w:rsidR="0001775A">
              <w:rPr>
                <w:webHidden/>
              </w:rPr>
            </w:r>
            <w:r w:rsidR="0001775A">
              <w:rPr>
                <w:webHidden/>
              </w:rPr>
              <w:fldChar w:fldCharType="separate"/>
            </w:r>
            <w:r w:rsidR="0001775A">
              <w:rPr>
                <w:webHidden/>
              </w:rPr>
              <w:t>12</w:t>
            </w:r>
            <w:r w:rsidR="0001775A">
              <w:rPr>
                <w:webHidden/>
              </w:rPr>
              <w:fldChar w:fldCharType="end"/>
            </w:r>
          </w:hyperlink>
        </w:p>
        <w:p w:rsidR="0001775A" w:rsidRDefault="0088163A">
          <w:pPr>
            <w:pStyle w:val="21"/>
            <w:rPr>
              <w:rFonts w:asciiTheme="minorHAnsi" w:eastAsiaTheme="minorEastAsia" w:hAnsiTheme="minorHAnsi" w:cstheme="minorBidi"/>
              <w:szCs w:val="22"/>
            </w:rPr>
          </w:pPr>
          <w:hyperlink w:anchor="_Toc358180968" w:history="1">
            <w:r w:rsidR="0001775A" w:rsidRPr="00F254BD">
              <w:rPr>
                <w:rStyle w:val="a9"/>
              </w:rPr>
              <w:t>6.3</w:t>
            </w:r>
            <w:r w:rsidR="0001775A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01775A" w:rsidRPr="00F254BD">
              <w:rPr>
                <w:rStyle w:val="a9"/>
              </w:rPr>
              <w:t>Step 2</w:t>
            </w:r>
            <w:r w:rsidR="0001775A" w:rsidRPr="00F254BD">
              <w:rPr>
                <w:rStyle w:val="a9"/>
                <w:rFonts w:hint="eastAsia"/>
              </w:rPr>
              <w:t>：配置</w:t>
            </w:r>
            <w:r w:rsidR="0001775A" w:rsidRPr="00F254BD">
              <w:rPr>
                <w:rStyle w:val="a9"/>
              </w:rPr>
              <w:t>Atom.Node</w:t>
            </w:r>
            <w:r w:rsidR="0001775A">
              <w:rPr>
                <w:webHidden/>
              </w:rPr>
              <w:tab/>
            </w:r>
            <w:r w:rsidR="0001775A">
              <w:rPr>
                <w:webHidden/>
              </w:rPr>
              <w:fldChar w:fldCharType="begin"/>
            </w:r>
            <w:r w:rsidR="0001775A">
              <w:rPr>
                <w:webHidden/>
              </w:rPr>
              <w:instrText xml:space="preserve"> PAGEREF _Toc358180968 \h </w:instrText>
            </w:r>
            <w:r w:rsidR="0001775A">
              <w:rPr>
                <w:webHidden/>
              </w:rPr>
            </w:r>
            <w:r w:rsidR="0001775A">
              <w:rPr>
                <w:webHidden/>
              </w:rPr>
              <w:fldChar w:fldCharType="separate"/>
            </w:r>
            <w:r w:rsidR="0001775A">
              <w:rPr>
                <w:webHidden/>
              </w:rPr>
              <w:t>15</w:t>
            </w:r>
            <w:r w:rsidR="0001775A">
              <w:rPr>
                <w:webHidden/>
              </w:rPr>
              <w:fldChar w:fldCharType="end"/>
            </w:r>
          </w:hyperlink>
        </w:p>
        <w:p w:rsidR="0001775A" w:rsidRDefault="0088163A">
          <w:pPr>
            <w:pStyle w:val="21"/>
            <w:rPr>
              <w:rFonts w:asciiTheme="minorHAnsi" w:eastAsiaTheme="minorEastAsia" w:hAnsiTheme="minorHAnsi" w:cstheme="minorBidi"/>
              <w:szCs w:val="22"/>
            </w:rPr>
          </w:pPr>
          <w:hyperlink w:anchor="_Toc358180969" w:history="1">
            <w:r w:rsidR="0001775A" w:rsidRPr="00F254BD">
              <w:rPr>
                <w:rStyle w:val="a9"/>
              </w:rPr>
              <w:t>6.4</w:t>
            </w:r>
            <w:r w:rsidR="0001775A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01775A" w:rsidRPr="00F254BD">
              <w:rPr>
                <w:rStyle w:val="a9"/>
              </w:rPr>
              <w:t>Step 3</w:t>
            </w:r>
            <w:r w:rsidR="0001775A" w:rsidRPr="00F254BD">
              <w:rPr>
                <w:rStyle w:val="a9"/>
                <w:rFonts w:hint="eastAsia"/>
              </w:rPr>
              <w:t>：查看设备列表</w:t>
            </w:r>
            <w:r w:rsidR="0001775A">
              <w:rPr>
                <w:webHidden/>
              </w:rPr>
              <w:tab/>
            </w:r>
            <w:r w:rsidR="0001775A">
              <w:rPr>
                <w:webHidden/>
              </w:rPr>
              <w:fldChar w:fldCharType="begin"/>
            </w:r>
            <w:r w:rsidR="0001775A">
              <w:rPr>
                <w:webHidden/>
              </w:rPr>
              <w:instrText xml:space="preserve"> PAGEREF _Toc358180969 \h </w:instrText>
            </w:r>
            <w:r w:rsidR="0001775A">
              <w:rPr>
                <w:webHidden/>
              </w:rPr>
            </w:r>
            <w:r w:rsidR="0001775A">
              <w:rPr>
                <w:webHidden/>
              </w:rPr>
              <w:fldChar w:fldCharType="separate"/>
            </w:r>
            <w:r w:rsidR="0001775A">
              <w:rPr>
                <w:webHidden/>
              </w:rPr>
              <w:t>16</w:t>
            </w:r>
            <w:r w:rsidR="0001775A">
              <w:rPr>
                <w:webHidden/>
              </w:rPr>
              <w:fldChar w:fldCharType="end"/>
            </w:r>
          </w:hyperlink>
        </w:p>
        <w:p w:rsidR="0001775A" w:rsidRDefault="0088163A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8180970" w:history="1">
            <w:r w:rsidR="0001775A" w:rsidRPr="00F254BD">
              <w:rPr>
                <w:rStyle w:val="a9"/>
                <w:noProof/>
              </w:rPr>
              <w:t>7.</w:t>
            </w:r>
            <w:r w:rsidR="0001775A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1775A" w:rsidRPr="00F254BD">
              <w:rPr>
                <w:rStyle w:val="a9"/>
                <w:rFonts w:hint="eastAsia"/>
                <w:noProof/>
              </w:rPr>
              <w:t>参考链接</w:t>
            </w:r>
            <w:r w:rsidR="0001775A">
              <w:rPr>
                <w:noProof/>
                <w:webHidden/>
              </w:rPr>
              <w:tab/>
            </w:r>
            <w:r w:rsidR="0001775A">
              <w:rPr>
                <w:noProof/>
                <w:webHidden/>
              </w:rPr>
              <w:fldChar w:fldCharType="begin"/>
            </w:r>
            <w:r w:rsidR="0001775A">
              <w:rPr>
                <w:noProof/>
                <w:webHidden/>
              </w:rPr>
              <w:instrText xml:space="preserve"> PAGEREF _Toc358180970 \h </w:instrText>
            </w:r>
            <w:r w:rsidR="0001775A">
              <w:rPr>
                <w:noProof/>
                <w:webHidden/>
              </w:rPr>
            </w:r>
            <w:r w:rsidR="0001775A">
              <w:rPr>
                <w:noProof/>
                <w:webHidden/>
              </w:rPr>
              <w:fldChar w:fldCharType="separate"/>
            </w:r>
            <w:r w:rsidR="0001775A">
              <w:rPr>
                <w:noProof/>
                <w:webHidden/>
              </w:rPr>
              <w:t>18</w:t>
            </w:r>
            <w:r w:rsidR="0001775A">
              <w:rPr>
                <w:noProof/>
                <w:webHidden/>
              </w:rPr>
              <w:fldChar w:fldCharType="end"/>
            </w:r>
          </w:hyperlink>
        </w:p>
        <w:p w:rsidR="009C6107" w:rsidRDefault="009C6107" w:rsidP="009C6107">
          <w:pPr>
            <w:spacing w:before="62" w:after="6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9C6107" w:rsidRDefault="009C6107">
      <w:pPr>
        <w:widowControl/>
        <w:spacing w:beforeLines="0" w:before="0" w:afterLines="0" w:after="0"/>
        <w:jc w:val="left"/>
      </w:pPr>
      <w:r>
        <w:br w:type="page"/>
      </w:r>
    </w:p>
    <w:p w:rsidR="00B46A34" w:rsidRDefault="0069340C" w:rsidP="003A7A76">
      <w:pPr>
        <w:pStyle w:val="12"/>
        <w:ind w:left="641" w:hanging="641"/>
      </w:pPr>
      <w:bookmarkStart w:id="1" w:name="_Toc358180958"/>
      <w:r>
        <w:rPr>
          <w:rFonts w:hint="eastAsia"/>
        </w:rPr>
        <w:lastRenderedPageBreak/>
        <w:t>概述</w:t>
      </w:r>
      <w:bookmarkEnd w:id="0"/>
      <w:bookmarkEnd w:id="1"/>
      <w:r w:rsidR="00E36DC7">
        <w:rPr>
          <w:rFonts w:hint="eastAsia"/>
        </w:rPr>
        <w:t xml:space="preserve"> </w:t>
      </w:r>
    </w:p>
    <w:p w:rsidR="00B36BB7" w:rsidRDefault="00D51E41" w:rsidP="00B36BB7">
      <w:pPr>
        <w:pStyle w:val="22"/>
        <w:spacing w:before="62" w:after="62"/>
      </w:pPr>
      <w:r>
        <w:rPr>
          <w:rFonts w:hint="eastAsia"/>
        </w:rPr>
        <w:t>Node</w:t>
      </w:r>
      <w:r w:rsidR="00B36BB7">
        <w:rPr>
          <w:rFonts w:hint="eastAsia"/>
        </w:rPr>
        <w:t>是基于</w:t>
      </w:r>
      <w:r w:rsidR="00B36BB7">
        <w:rPr>
          <w:rFonts w:hint="eastAsia"/>
        </w:rPr>
        <w:t>Arduino</w:t>
      </w:r>
      <w:r w:rsidR="00B36BB7">
        <w:rPr>
          <w:rFonts w:hint="eastAsia"/>
        </w:rPr>
        <w:t>的物联网节点平台。该平台配合</w:t>
      </w:r>
      <w:r>
        <w:rPr>
          <w:rFonts w:hint="eastAsia"/>
        </w:rPr>
        <w:t>S</w:t>
      </w:r>
      <w:r w:rsidR="00E00272">
        <w:rPr>
          <w:rFonts w:hint="eastAsia"/>
        </w:rPr>
        <w:t>eeedS</w:t>
      </w:r>
      <w:r>
        <w:rPr>
          <w:rFonts w:hint="eastAsia"/>
        </w:rPr>
        <w:t>tudio</w:t>
      </w:r>
      <w:r>
        <w:rPr>
          <w:rFonts w:hint="eastAsia"/>
        </w:rPr>
        <w:t>的</w:t>
      </w:r>
      <w:r w:rsidR="00B36BB7">
        <w:rPr>
          <w:rFonts w:hint="eastAsia"/>
        </w:rPr>
        <w:t>Grove</w:t>
      </w:r>
      <w:r w:rsidR="00B36BB7">
        <w:rPr>
          <w:rFonts w:hint="eastAsia"/>
        </w:rPr>
        <w:t>电子模块系列和</w:t>
      </w:r>
      <w:r w:rsidR="00B36BB7">
        <w:rPr>
          <w:rFonts w:hint="eastAsia"/>
        </w:rPr>
        <w:t>Xbee</w:t>
      </w:r>
      <w:r w:rsidR="00B36BB7">
        <w:rPr>
          <w:rFonts w:hint="eastAsia"/>
        </w:rPr>
        <w:t>等通讯模块，用户可以快速地组建智能家居网络，并实现一定逻辑控制。使用</w:t>
      </w:r>
      <w:r w:rsidR="004D0203">
        <w:rPr>
          <w:rFonts w:hint="eastAsia"/>
        </w:rPr>
        <w:t>Node</w:t>
      </w:r>
      <w:r w:rsidR="00B36BB7">
        <w:rPr>
          <w:rFonts w:hint="eastAsia"/>
        </w:rPr>
        <w:t>平台来实现一个智能家居系统，例如远程人体监测报警、远程测距等，将变得非常方便和容易。</w:t>
      </w:r>
    </w:p>
    <w:p w:rsidR="004D0203" w:rsidRDefault="004D0203" w:rsidP="00B36BB7">
      <w:pPr>
        <w:pStyle w:val="22"/>
        <w:spacing w:before="62" w:after="62"/>
      </w:pPr>
      <w:r>
        <w:rPr>
          <w:rFonts w:hint="eastAsia"/>
        </w:rPr>
        <w:t>Node</w:t>
      </w:r>
      <w:r>
        <w:rPr>
          <w:rFonts w:hint="eastAsia"/>
        </w:rPr>
        <w:t>分为</w:t>
      </w:r>
      <w:r>
        <w:rPr>
          <w:rFonts w:hint="eastAsia"/>
        </w:rPr>
        <w:t>Atom.Node</w:t>
      </w:r>
      <w:r>
        <w:rPr>
          <w:rFonts w:hint="eastAsia"/>
        </w:rPr>
        <w:t>和</w:t>
      </w:r>
      <w:r>
        <w:rPr>
          <w:rFonts w:hint="eastAsia"/>
        </w:rPr>
        <w:t>Cloud.Node</w:t>
      </w:r>
      <w:r>
        <w:rPr>
          <w:rFonts w:hint="eastAsia"/>
        </w:rPr>
        <w:t>。</w:t>
      </w:r>
    </w:p>
    <w:p w:rsidR="004D0203" w:rsidRDefault="00E00272" w:rsidP="00B36BB7">
      <w:pPr>
        <w:pStyle w:val="22"/>
        <w:spacing w:before="62" w:after="62"/>
      </w:pPr>
      <w:r>
        <w:rPr>
          <w:rFonts w:hint="eastAsia"/>
        </w:rPr>
        <w:t>Atom</w:t>
      </w:r>
      <w:r>
        <w:rPr>
          <w:rFonts w:hint="eastAsia"/>
        </w:rPr>
        <w:t>主要用于</w:t>
      </w:r>
      <w:r w:rsidR="009252FE">
        <w:rPr>
          <w:rFonts w:hint="eastAsia"/>
        </w:rPr>
        <w:t>局域网</w:t>
      </w:r>
      <w:r>
        <w:rPr>
          <w:rFonts w:hint="eastAsia"/>
        </w:rPr>
        <w:t>的通信。</w:t>
      </w:r>
      <w:r w:rsidR="00B36BB7">
        <w:rPr>
          <w:rFonts w:hint="eastAsia"/>
        </w:rPr>
        <w:t>Atom</w:t>
      </w:r>
      <w:r w:rsidR="00B36BB7">
        <w:rPr>
          <w:rFonts w:hint="eastAsia"/>
        </w:rPr>
        <w:t>通过</w:t>
      </w:r>
      <w:r w:rsidR="00B36BB7">
        <w:rPr>
          <w:rFonts w:hint="eastAsia"/>
        </w:rPr>
        <w:t>Xbee</w:t>
      </w:r>
      <w:r w:rsidR="00B36BB7">
        <w:rPr>
          <w:rFonts w:hint="eastAsia"/>
        </w:rPr>
        <w:t>或</w:t>
      </w:r>
      <w:r w:rsidR="00B36BB7">
        <w:rPr>
          <w:rFonts w:hint="eastAsia"/>
        </w:rPr>
        <w:t>RFbee</w:t>
      </w:r>
      <w:r w:rsidR="00B36BB7">
        <w:rPr>
          <w:rFonts w:hint="eastAsia"/>
        </w:rPr>
        <w:t>等无线模块进行相互通信，通信可靠，通讯距离高达</w:t>
      </w:r>
      <w:r w:rsidR="00B36BB7">
        <w:rPr>
          <w:rFonts w:hint="eastAsia"/>
        </w:rPr>
        <w:t>100m</w:t>
      </w:r>
      <w:r w:rsidR="00B36BB7">
        <w:rPr>
          <w:rFonts w:hint="eastAsia"/>
        </w:rPr>
        <w:t>；在配置上，用户使用</w:t>
      </w:r>
      <w:r w:rsidR="00320399">
        <w:rPr>
          <w:rFonts w:hint="eastAsia"/>
        </w:rPr>
        <w:t>Seeed</w:t>
      </w:r>
      <w:r w:rsidR="00B36BB7">
        <w:rPr>
          <w:rFonts w:hint="eastAsia"/>
        </w:rPr>
        <w:t>Studio</w:t>
      </w:r>
      <w:r w:rsidR="00B36BB7">
        <w:rPr>
          <w:rFonts w:hint="eastAsia"/>
        </w:rPr>
        <w:t>公司开发的基于</w:t>
      </w:r>
      <w:r w:rsidR="00B36BB7">
        <w:rPr>
          <w:rFonts w:hint="eastAsia"/>
        </w:rPr>
        <w:t>Android</w:t>
      </w:r>
      <w:r w:rsidR="00B36BB7">
        <w:rPr>
          <w:rFonts w:hint="eastAsia"/>
        </w:rPr>
        <w:t>平台的</w:t>
      </w:r>
      <w:r w:rsidR="00B36BB7">
        <w:rPr>
          <w:rFonts w:hint="eastAsia"/>
        </w:rPr>
        <w:t>App</w:t>
      </w:r>
      <w:r w:rsidR="00B36BB7">
        <w:rPr>
          <w:rFonts w:hint="eastAsia"/>
        </w:rPr>
        <w:t>，使用可见光通信的方式对</w:t>
      </w:r>
      <w:r w:rsidR="00B36BB7">
        <w:rPr>
          <w:rFonts w:hint="eastAsia"/>
        </w:rPr>
        <w:t>Atom</w:t>
      </w:r>
      <w:r w:rsidR="00B36BB7">
        <w:rPr>
          <w:rFonts w:hint="eastAsia"/>
        </w:rPr>
        <w:t>进行配置，配置过程简单直观；在使用上，</w:t>
      </w:r>
      <w:r w:rsidR="00B36BB7">
        <w:rPr>
          <w:rFonts w:hint="eastAsia"/>
        </w:rPr>
        <w:t>Atom</w:t>
      </w:r>
      <w:r w:rsidR="00B36BB7">
        <w:rPr>
          <w:rFonts w:hint="eastAsia"/>
        </w:rPr>
        <w:t>可以被单独使用来实现简单的</w:t>
      </w:r>
      <w:r w:rsidR="00B36BB7">
        <w:rPr>
          <w:rFonts w:hint="eastAsia"/>
        </w:rPr>
        <w:t>IFTTT</w:t>
      </w:r>
      <w:r w:rsidR="00B36BB7">
        <w:rPr>
          <w:rFonts w:hint="eastAsia"/>
        </w:rPr>
        <w:t>功能，也可以配对使用以实现远程无线控制和监控功能</w:t>
      </w:r>
      <w:r w:rsidR="004D0203">
        <w:rPr>
          <w:rFonts w:hint="eastAsia"/>
        </w:rPr>
        <w:t>。</w:t>
      </w:r>
    </w:p>
    <w:p w:rsidR="00B36BB7" w:rsidRDefault="004D0203" w:rsidP="00B36BB7">
      <w:pPr>
        <w:pStyle w:val="22"/>
        <w:spacing w:before="62" w:after="62"/>
      </w:pPr>
      <w:r>
        <w:rPr>
          <w:rFonts w:hint="eastAsia"/>
        </w:rPr>
        <w:t>Cloud</w:t>
      </w:r>
      <w:r w:rsidR="009252FE">
        <w:rPr>
          <w:rFonts w:hint="eastAsia"/>
        </w:rPr>
        <w:t>配备</w:t>
      </w:r>
      <w:r w:rsidR="009252FE">
        <w:rPr>
          <w:rFonts w:hint="eastAsia"/>
        </w:rPr>
        <w:t>Xbee</w:t>
      </w:r>
      <w:r w:rsidR="009252FE">
        <w:rPr>
          <w:rFonts w:hint="eastAsia"/>
        </w:rPr>
        <w:t>接口以及</w:t>
      </w:r>
      <w:r w:rsidR="009252FE">
        <w:rPr>
          <w:rFonts w:hint="eastAsia"/>
        </w:rPr>
        <w:t>Wi-Fi</w:t>
      </w:r>
      <w:r w:rsidR="009252FE">
        <w:rPr>
          <w:rFonts w:hint="eastAsia"/>
        </w:rPr>
        <w:t>功能，所以</w:t>
      </w:r>
      <w:r w:rsidR="009252FE">
        <w:rPr>
          <w:rFonts w:hint="eastAsia"/>
        </w:rPr>
        <w:t>Cloud</w:t>
      </w:r>
      <w:r w:rsidR="009252FE">
        <w:rPr>
          <w:rFonts w:hint="eastAsia"/>
        </w:rPr>
        <w:t>除了可以与</w:t>
      </w:r>
      <w:r w:rsidR="009252FE">
        <w:rPr>
          <w:rFonts w:hint="eastAsia"/>
        </w:rPr>
        <w:t>Atom</w:t>
      </w:r>
      <w:r w:rsidR="009252FE">
        <w:rPr>
          <w:rFonts w:hint="eastAsia"/>
        </w:rPr>
        <w:t>通信之外，也可以与互联网进行通信。</w:t>
      </w:r>
      <w:r w:rsidR="00B36BB7">
        <w:rPr>
          <w:rFonts w:hint="eastAsia"/>
        </w:rPr>
        <w:t>配合</w:t>
      </w:r>
      <w:r w:rsidR="00B36BB7">
        <w:rPr>
          <w:rFonts w:hint="eastAsia"/>
        </w:rPr>
        <w:t>Cloud</w:t>
      </w:r>
      <w:r w:rsidR="009252FE">
        <w:rPr>
          <w:rFonts w:hint="eastAsia"/>
        </w:rPr>
        <w:t>，用户</w:t>
      </w:r>
      <w:r w:rsidR="00B36BB7">
        <w:rPr>
          <w:rFonts w:hint="eastAsia"/>
        </w:rPr>
        <w:t>可以很方便的将</w:t>
      </w:r>
      <w:r w:rsidR="00B36BB7">
        <w:rPr>
          <w:rFonts w:hint="eastAsia"/>
        </w:rPr>
        <w:t>Atom</w:t>
      </w:r>
      <w:r w:rsidR="00B36BB7">
        <w:rPr>
          <w:rFonts w:hint="eastAsia"/>
        </w:rPr>
        <w:t>采集到的信号数据等上传至云端，或从云端对</w:t>
      </w:r>
      <w:r w:rsidR="00B36BB7">
        <w:rPr>
          <w:rFonts w:hint="eastAsia"/>
        </w:rPr>
        <w:t>Atom</w:t>
      </w:r>
      <w:r w:rsidR="00B36BB7">
        <w:rPr>
          <w:rFonts w:hint="eastAsia"/>
        </w:rPr>
        <w:t>进行简单控制。这将是一个很方便易用的智能</w:t>
      </w:r>
      <w:r w:rsidR="004A504D">
        <w:rPr>
          <w:rFonts w:hint="eastAsia"/>
        </w:rPr>
        <w:t>物联网</w:t>
      </w:r>
      <w:r w:rsidR="00B36BB7">
        <w:rPr>
          <w:rFonts w:hint="eastAsia"/>
        </w:rPr>
        <w:t>解决方案。</w:t>
      </w:r>
    </w:p>
    <w:p w:rsidR="00CD4F01" w:rsidRDefault="00B3299D" w:rsidP="004C24C5">
      <w:pPr>
        <w:pStyle w:val="a6"/>
      </w:pPr>
      <w:r>
        <w:rPr>
          <w:noProof/>
        </w:rPr>
        <w:drawing>
          <wp:inline distT="0" distB="0" distL="0" distR="0" wp14:anchorId="5A312433" wp14:editId="2A46A939">
            <wp:extent cx="4455622" cy="3487189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622" cy="348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4CB" w:rsidRDefault="00B614CB" w:rsidP="00B614CB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730556">
        <w:fldChar w:fldCharType="begin"/>
      </w:r>
      <w:r w:rsidR="00730556">
        <w:instrText xml:space="preserve"> </w:instrText>
      </w:r>
      <w:r w:rsidR="00730556">
        <w:rPr>
          <w:rFonts w:hint="eastAsia"/>
        </w:rPr>
        <w:instrText>STYLEREF 1 \s</w:instrText>
      </w:r>
      <w:r w:rsidR="00730556">
        <w:instrText xml:space="preserve"> </w:instrText>
      </w:r>
      <w:r w:rsidR="00730556">
        <w:fldChar w:fldCharType="separate"/>
      </w:r>
      <w:r w:rsidR="000050DB">
        <w:rPr>
          <w:noProof/>
        </w:rPr>
        <w:t>1</w:t>
      </w:r>
      <w:r w:rsidR="00730556">
        <w:fldChar w:fldCharType="end"/>
      </w:r>
      <w:r w:rsidR="00730556">
        <w:noBreakHyphen/>
      </w:r>
      <w:r w:rsidR="00730556">
        <w:fldChar w:fldCharType="begin"/>
      </w:r>
      <w:r w:rsidR="00730556">
        <w:instrText xml:space="preserve"> </w:instrText>
      </w:r>
      <w:r w:rsidR="00730556">
        <w:rPr>
          <w:rFonts w:hint="eastAsia"/>
        </w:rPr>
        <w:instrText xml:space="preserve">SEQ </w:instrText>
      </w:r>
      <w:r w:rsidR="00730556">
        <w:rPr>
          <w:rFonts w:hint="eastAsia"/>
        </w:rPr>
        <w:instrText>图</w:instrText>
      </w:r>
      <w:r w:rsidR="00730556">
        <w:rPr>
          <w:rFonts w:hint="eastAsia"/>
        </w:rPr>
        <w:instrText xml:space="preserve"> \* ARABIC \s 1</w:instrText>
      </w:r>
      <w:r w:rsidR="00730556">
        <w:instrText xml:space="preserve"> </w:instrText>
      </w:r>
      <w:r w:rsidR="00730556">
        <w:fldChar w:fldCharType="separate"/>
      </w:r>
      <w:r w:rsidR="000050DB">
        <w:rPr>
          <w:noProof/>
        </w:rPr>
        <w:t>1</w:t>
      </w:r>
      <w:r w:rsidR="00730556">
        <w:fldChar w:fldCharType="end"/>
      </w:r>
      <w:r>
        <w:rPr>
          <w:rFonts w:hint="eastAsia"/>
        </w:rPr>
        <w:t xml:space="preserve"> Node</w:t>
      </w:r>
      <w:r>
        <w:rPr>
          <w:rFonts w:hint="eastAsia"/>
        </w:rPr>
        <w:t>工作示意图</w:t>
      </w:r>
    </w:p>
    <w:p w:rsidR="00320399" w:rsidRDefault="00320399" w:rsidP="00320399">
      <w:pPr>
        <w:pStyle w:val="22"/>
        <w:spacing w:before="62" w:after="62"/>
      </w:pPr>
      <w:r>
        <w:rPr>
          <w:rFonts w:hint="eastAsia"/>
        </w:rPr>
        <w:lastRenderedPageBreak/>
        <w:t>通过阅读本手册，你可以：</w:t>
      </w:r>
    </w:p>
    <w:p w:rsidR="00320399" w:rsidRDefault="00320399" w:rsidP="00320399">
      <w:pPr>
        <w:pStyle w:val="22"/>
        <w:numPr>
          <w:ilvl w:val="0"/>
          <w:numId w:val="36"/>
        </w:numPr>
        <w:spacing w:before="62" w:after="62"/>
      </w:pPr>
      <w:r>
        <w:rPr>
          <w:rFonts w:hint="eastAsia"/>
        </w:rPr>
        <w:t>了解</w:t>
      </w:r>
      <w:r>
        <w:rPr>
          <w:rFonts w:hint="eastAsia"/>
        </w:rPr>
        <w:t>Cloud.Node</w:t>
      </w:r>
      <w:r>
        <w:rPr>
          <w:rFonts w:hint="eastAsia"/>
        </w:rPr>
        <w:t>及其工作流程</w:t>
      </w:r>
    </w:p>
    <w:p w:rsidR="00320399" w:rsidRDefault="00320399" w:rsidP="00320399">
      <w:pPr>
        <w:pStyle w:val="22"/>
        <w:numPr>
          <w:ilvl w:val="0"/>
          <w:numId w:val="36"/>
        </w:numPr>
        <w:spacing w:before="62" w:after="62"/>
      </w:pPr>
      <w:r>
        <w:rPr>
          <w:rFonts w:hint="eastAsia"/>
        </w:rPr>
        <w:t>使用</w:t>
      </w:r>
      <w:r>
        <w:rPr>
          <w:rFonts w:hint="eastAsia"/>
        </w:rPr>
        <w:t>Cloud.Node</w:t>
      </w:r>
      <w:r>
        <w:rPr>
          <w:rFonts w:hint="eastAsia"/>
        </w:rPr>
        <w:t>与</w:t>
      </w:r>
      <w:r w:rsidR="0030672E">
        <w:rPr>
          <w:rFonts w:hint="eastAsia"/>
        </w:rPr>
        <w:t>Xively</w:t>
      </w:r>
      <w:r>
        <w:rPr>
          <w:rFonts w:hint="eastAsia"/>
        </w:rPr>
        <w:t>以远程查看</w:t>
      </w:r>
      <w:r>
        <w:rPr>
          <w:rFonts w:hint="eastAsia"/>
        </w:rPr>
        <w:t>Node</w:t>
      </w:r>
      <w:r>
        <w:rPr>
          <w:rFonts w:hint="eastAsia"/>
        </w:rPr>
        <w:t>网络的传感器数值</w:t>
      </w:r>
    </w:p>
    <w:p w:rsidR="00621E90" w:rsidRDefault="00320399" w:rsidP="00621E90">
      <w:pPr>
        <w:pStyle w:val="22"/>
        <w:spacing w:before="62" w:after="62"/>
      </w:pPr>
      <w:r>
        <w:rPr>
          <w:rFonts w:hint="eastAsia"/>
        </w:rPr>
        <w:t>下面将会逐步的说明使用的方法，最后有一个</w:t>
      </w:r>
      <w:r>
        <w:rPr>
          <w:rFonts w:hint="eastAsia"/>
        </w:rPr>
        <w:t>Example</w:t>
      </w:r>
      <w:r>
        <w:rPr>
          <w:rFonts w:hint="eastAsia"/>
        </w:rPr>
        <w:t>，帮你</w:t>
      </w:r>
      <w:r w:rsidR="00170BFD">
        <w:rPr>
          <w:rFonts w:hint="eastAsia"/>
        </w:rPr>
        <w:t>更加深刻的理解如何让</w:t>
      </w:r>
      <w:r w:rsidR="00170BFD">
        <w:rPr>
          <w:rFonts w:hint="eastAsia"/>
        </w:rPr>
        <w:t>Cloud.Node</w:t>
      </w:r>
      <w:r w:rsidR="00170BFD">
        <w:rPr>
          <w:rFonts w:hint="eastAsia"/>
        </w:rPr>
        <w:t>运转起来</w:t>
      </w:r>
      <w:r w:rsidR="00DC2D7E">
        <w:rPr>
          <w:rFonts w:hint="eastAsia"/>
        </w:rPr>
        <w:t>，</w:t>
      </w:r>
      <w:r w:rsidR="00DC2D7E" w:rsidRPr="00287410">
        <w:rPr>
          <w:rFonts w:hint="eastAsia"/>
          <w:b/>
        </w:rPr>
        <w:t>我们建议你先把前五章看完，再一步一步的跟着第六章的</w:t>
      </w:r>
      <w:r w:rsidR="00DC2D7E" w:rsidRPr="00287410">
        <w:rPr>
          <w:rFonts w:hint="eastAsia"/>
          <w:b/>
        </w:rPr>
        <w:t>Example</w:t>
      </w:r>
      <w:r w:rsidR="006678BF">
        <w:rPr>
          <w:rFonts w:hint="eastAsia"/>
          <w:b/>
        </w:rPr>
        <w:t>进行</w:t>
      </w:r>
      <w:r w:rsidR="00DC2D7E" w:rsidRPr="00287410">
        <w:rPr>
          <w:rFonts w:hint="eastAsia"/>
          <w:b/>
        </w:rPr>
        <w:t>操作</w:t>
      </w:r>
      <w:r w:rsidR="00287410">
        <w:rPr>
          <w:rFonts w:hint="eastAsia"/>
        </w:rPr>
        <w:t>。</w:t>
      </w:r>
    </w:p>
    <w:p w:rsidR="00DA5841" w:rsidRDefault="00181111" w:rsidP="003A7A76">
      <w:pPr>
        <w:pStyle w:val="12"/>
        <w:ind w:left="641" w:hanging="641"/>
      </w:pPr>
      <w:r>
        <w:rPr>
          <w:rFonts w:hint="eastAsia"/>
        </w:rPr>
        <w:t>Hardware</w:t>
      </w:r>
    </w:p>
    <w:p w:rsidR="00DA5841" w:rsidRDefault="00DA5841" w:rsidP="004C24C5">
      <w:pPr>
        <w:pStyle w:val="a6"/>
      </w:pPr>
      <w:r>
        <w:rPr>
          <w:noProof/>
        </w:rPr>
        <w:drawing>
          <wp:inline distT="0" distB="0" distL="0" distR="0" wp14:anchorId="454D156E" wp14:editId="393BF6BA">
            <wp:extent cx="3378200" cy="248555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48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841" w:rsidRDefault="00DA5841" w:rsidP="00DA5841">
      <w:pPr>
        <w:pStyle w:val="1"/>
      </w:pPr>
      <w:r>
        <w:rPr>
          <w:rFonts w:hint="eastAsia"/>
        </w:rPr>
        <w:t>Ethernet</w:t>
      </w:r>
      <w:r>
        <w:rPr>
          <w:rFonts w:hint="eastAsia"/>
        </w:rPr>
        <w:t>：</w:t>
      </w:r>
      <w:r w:rsidR="00181111">
        <w:rPr>
          <w:rFonts w:hint="eastAsia"/>
        </w:rPr>
        <w:t>Ethernet port, use for connect to PC</w:t>
      </w:r>
    </w:p>
    <w:p w:rsidR="00DA5841" w:rsidRDefault="00DA5841" w:rsidP="00DA5841">
      <w:pPr>
        <w:pStyle w:val="1"/>
      </w:pPr>
      <w:r>
        <w:rPr>
          <w:rFonts w:hint="eastAsia"/>
        </w:rPr>
        <w:t>Power</w:t>
      </w:r>
      <w:r w:rsidR="00181111">
        <w:rPr>
          <w:rFonts w:hint="eastAsia"/>
        </w:rPr>
        <w:t>：</w:t>
      </w:r>
      <w:r w:rsidR="00181111">
        <w:rPr>
          <w:rFonts w:hint="eastAsia"/>
        </w:rPr>
        <w:t>Power Input(9-12V)</w:t>
      </w:r>
    </w:p>
    <w:p w:rsidR="00DA5841" w:rsidRDefault="00E31C7C" w:rsidP="00DA5841">
      <w:pPr>
        <w:pStyle w:val="1"/>
      </w:pPr>
      <w:r>
        <w:t>Wi-Fi</w:t>
      </w:r>
      <w:r w:rsidR="00DA5841">
        <w:rPr>
          <w:rFonts w:hint="eastAsia"/>
        </w:rPr>
        <w:t xml:space="preserve"> led: </w:t>
      </w:r>
      <w:r>
        <w:rPr>
          <w:rFonts w:hint="eastAsia"/>
        </w:rPr>
        <w:t>Wi-Fi</w:t>
      </w:r>
      <w:r w:rsidR="00181111">
        <w:rPr>
          <w:rFonts w:hint="eastAsia"/>
        </w:rPr>
        <w:t xml:space="preserve"> indicator</w:t>
      </w:r>
    </w:p>
    <w:p w:rsidR="00DA5841" w:rsidRDefault="00DA5841" w:rsidP="00DA5841">
      <w:pPr>
        <w:pStyle w:val="1"/>
      </w:pPr>
      <w:r>
        <w:t>W</w:t>
      </w:r>
      <w:r>
        <w:rPr>
          <w:rFonts w:hint="eastAsia"/>
        </w:rPr>
        <w:t>an Led</w:t>
      </w:r>
      <w:r>
        <w:rPr>
          <w:rFonts w:hint="eastAsia"/>
        </w:rPr>
        <w:t>：</w:t>
      </w:r>
      <w:r w:rsidR="00181111">
        <w:rPr>
          <w:rFonts w:hint="eastAsia"/>
        </w:rPr>
        <w:t>Light indicate connected to PC</w:t>
      </w:r>
    </w:p>
    <w:p w:rsidR="00DA5841" w:rsidRDefault="00DA5841" w:rsidP="00DA5841">
      <w:pPr>
        <w:pStyle w:val="1"/>
      </w:pP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Led</w:t>
      </w:r>
      <w:r>
        <w:rPr>
          <w:rFonts w:hint="eastAsia"/>
        </w:rPr>
        <w:t>：</w:t>
      </w:r>
      <w:r w:rsidR="00181111">
        <w:rPr>
          <w:rFonts w:hint="eastAsia"/>
        </w:rPr>
        <w:t>Initialize indicator, on indicate initializing, off indicate initialized</w:t>
      </w:r>
    </w:p>
    <w:p w:rsidR="00DA5841" w:rsidRDefault="00DA5841" w:rsidP="00DA5841">
      <w:pPr>
        <w:pStyle w:val="1"/>
      </w:pPr>
      <w:r>
        <w:t>U</w:t>
      </w:r>
      <w:r>
        <w:rPr>
          <w:rFonts w:hint="eastAsia"/>
        </w:rPr>
        <w:t>ser</w:t>
      </w:r>
      <w:r>
        <w:rPr>
          <w:rFonts w:hint="eastAsia"/>
        </w:rPr>
        <w:t>：</w:t>
      </w:r>
      <w:r w:rsidR="00181111">
        <w:rPr>
          <w:rFonts w:hint="eastAsia"/>
        </w:rPr>
        <w:t>user led, had not been defined yet</w:t>
      </w:r>
      <w:r w:rsidR="00181111">
        <w:t xml:space="preserve"> </w:t>
      </w:r>
    </w:p>
    <w:p w:rsidR="00DA5841" w:rsidRPr="00DA5841" w:rsidRDefault="00DA5841" w:rsidP="00DA5841">
      <w:pPr>
        <w:pStyle w:val="1"/>
      </w:pPr>
      <w:proofErr w:type="spellStart"/>
      <w:r>
        <w:rPr>
          <w:rFonts w:hint="eastAsia"/>
        </w:rPr>
        <w:t>Pwr</w:t>
      </w:r>
      <w:proofErr w:type="spellEnd"/>
      <w:r>
        <w:rPr>
          <w:rFonts w:hint="eastAsia"/>
        </w:rPr>
        <w:t xml:space="preserve"> Led</w:t>
      </w:r>
      <w:r w:rsidR="00181111">
        <w:rPr>
          <w:rFonts w:hint="eastAsia"/>
        </w:rPr>
        <w:t>：</w:t>
      </w:r>
      <w:r w:rsidR="00181111">
        <w:rPr>
          <w:rFonts w:hint="eastAsia"/>
        </w:rPr>
        <w:t>power</w:t>
      </w:r>
    </w:p>
    <w:p w:rsidR="00621E90" w:rsidRDefault="00621E90" w:rsidP="003A7A76">
      <w:pPr>
        <w:pStyle w:val="12"/>
        <w:ind w:left="641" w:hanging="641"/>
      </w:pPr>
      <w:bookmarkStart w:id="2" w:name="_Toc357971612"/>
      <w:bookmarkStart w:id="3" w:name="_Toc358180960"/>
      <w:r>
        <w:rPr>
          <w:rFonts w:hint="eastAsia"/>
        </w:rPr>
        <w:t>注册</w:t>
      </w:r>
      <w:r w:rsidR="00287410">
        <w:rPr>
          <w:rFonts w:hint="eastAsia"/>
        </w:rPr>
        <w:t>Xi</w:t>
      </w:r>
      <w:bookmarkEnd w:id="2"/>
      <w:r w:rsidR="00287410">
        <w:rPr>
          <w:rFonts w:hint="eastAsia"/>
        </w:rPr>
        <w:t>vely</w:t>
      </w:r>
      <w:r w:rsidR="0054718E">
        <w:rPr>
          <w:rFonts w:hint="eastAsia"/>
        </w:rPr>
        <w:t>账号</w:t>
      </w:r>
      <w:bookmarkEnd w:id="3"/>
    </w:p>
    <w:p w:rsidR="00E91C93" w:rsidRDefault="00022E4E" w:rsidP="00621E90">
      <w:pPr>
        <w:pStyle w:val="22"/>
        <w:spacing w:before="62" w:after="62"/>
      </w:pPr>
      <w:r>
        <w:rPr>
          <w:rFonts w:hint="eastAsia"/>
        </w:rPr>
        <w:t>Xively</w:t>
      </w:r>
      <w:r>
        <w:rPr>
          <w:rFonts w:hint="eastAsia"/>
        </w:rPr>
        <w:t>是一个通用物联网平</w:t>
      </w:r>
      <w:r w:rsidR="00E91C93" w:rsidRPr="00E91C93">
        <w:rPr>
          <w:rFonts w:hint="eastAsia"/>
        </w:rPr>
        <w:t>台，主要提供传感器数据的接入，存储和展现服务，为所有的开源软硬件爱好者、制造型企业，提供一个物联网项目的平台，使得硬件和制造业者能够在不关心服务器实现细节和运维的情况下，拥有交付物联网化的电子产品的能力</w:t>
      </w:r>
      <w:r w:rsidR="00E91C93">
        <w:rPr>
          <w:rFonts w:hint="eastAsia"/>
        </w:rPr>
        <w:t>。</w:t>
      </w:r>
      <w:r>
        <w:rPr>
          <w:rFonts w:hint="eastAsia"/>
        </w:rPr>
        <w:t>Xively</w:t>
      </w:r>
      <w:r w:rsidR="00E91C93">
        <w:rPr>
          <w:rFonts w:hint="eastAsia"/>
        </w:rPr>
        <w:t>是现阶段的</w:t>
      </w:r>
      <w:r w:rsidR="00E91C93">
        <w:rPr>
          <w:rFonts w:hint="eastAsia"/>
        </w:rPr>
        <w:t>Cloud.Node</w:t>
      </w:r>
      <w:r w:rsidR="00E91C93">
        <w:rPr>
          <w:rFonts w:hint="eastAsia"/>
        </w:rPr>
        <w:t>所用到的主要的云端数据存储平台。</w:t>
      </w:r>
    </w:p>
    <w:p w:rsidR="0069340C" w:rsidRDefault="0069340C" w:rsidP="003A7A76">
      <w:pPr>
        <w:pStyle w:val="12"/>
        <w:ind w:left="641" w:hanging="641"/>
      </w:pPr>
      <w:bookmarkStart w:id="4" w:name="_Toc357971613"/>
      <w:bookmarkStart w:id="5" w:name="_Toc358180961"/>
      <w:r>
        <w:rPr>
          <w:rFonts w:hint="eastAsia"/>
        </w:rPr>
        <w:lastRenderedPageBreak/>
        <w:t>配置</w:t>
      </w:r>
      <w:r>
        <w:rPr>
          <w:rFonts w:hint="eastAsia"/>
        </w:rPr>
        <w:t>Cloud.Node</w:t>
      </w:r>
      <w:bookmarkEnd w:id="4"/>
      <w:bookmarkEnd w:id="5"/>
    </w:p>
    <w:p w:rsidR="00D351D0" w:rsidRDefault="00D351D0" w:rsidP="00D351D0">
      <w:pPr>
        <w:pStyle w:val="22"/>
        <w:spacing w:before="62" w:after="62"/>
      </w:pPr>
      <w:r>
        <w:rPr>
          <w:rFonts w:hint="eastAsia"/>
        </w:rPr>
        <w:t>电脑通过网线连接</w:t>
      </w:r>
      <w:r>
        <w:rPr>
          <w:rFonts w:hint="eastAsia"/>
        </w:rPr>
        <w:t>Dragino</w:t>
      </w:r>
      <w:r>
        <w:rPr>
          <w:rFonts w:hint="eastAsia"/>
        </w:rPr>
        <w:t>，上电，等待</w:t>
      </w:r>
      <w:r>
        <w:rPr>
          <w:rFonts w:hint="eastAsia"/>
        </w:rPr>
        <w:t>Dragino</w:t>
      </w:r>
      <w:r>
        <w:rPr>
          <w:rFonts w:hint="eastAsia"/>
        </w:rPr>
        <w:t>中间的提示灯（上面有个地球的）熄灭。</w:t>
      </w:r>
    </w:p>
    <w:p w:rsidR="00D351D0" w:rsidRDefault="00D351D0" w:rsidP="00D351D0">
      <w:pPr>
        <w:pStyle w:val="a7"/>
      </w:pPr>
      <w:r>
        <w:rPr>
          <w:rFonts w:hint="eastAsia"/>
        </w:rPr>
        <w:t>注：这个过程大概需要</w:t>
      </w:r>
      <w:r>
        <w:rPr>
          <w:rFonts w:hint="eastAsia"/>
        </w:rPr>
        <w:t>2</w:t>
      </w:r>
      <w:r>
        <w:rPr>
          <w:rFonts w:hint="eastAsia"/>
        </w:rPr>
        <w:t>分钟，请耐心等待</w:t>
      </w:r>
    </w:p>
    <w:p w:rsidR="00E31C7C" w:rsidRDefault="00215650" w:rsidP="0078139B">
      <w:pPr>
        <w:pStyle w:val="22"/>
        <w:spacing w:before="62" w:after="62"/>
      </w:pPr>
      <w:r>
        <w:rPr>
          <w:rFonts w:hint="eastAsia"/>
        </w:rPr>
        <w:t>网页输入</w:t>
      </w:r>
      <w:hyperlink r:id="rId12" w:history="1">
        <w:r w:rsidRPr="001A54C4">
          <w:rPr>
            <w:rStyle w:val="a9"/>
            <w:rFonts w:hint="eastAsia"/>
          </w:rPr>
          <w:t>192.168.255.1</w:t>
        </w:r>
      </w:hyperlink>
      <w:r>
        <w:t>，登录到</w:t>
      </w:r>
      <w:r>
        <w:t>Dragino</w:t>
      </w:r>
      <w:r>
        <w:t>配置页面。</w:t>
      </w:r>
      <w:r w:rsidR="00B056F3">
        <w:t>需要设置</w:t>
      </w:r>
      <w:r w:rsidR="00B056F3">
        <w:t>Sensor</w:t>
      </w:r>
      <w:r w:rsidR="00B056F3">
        <w:t>及</w:t>
      </w:r>
      <w:r w:rsidR="003631E7">
        <w:t>Wi-Fi</w:t>
      </w:r>
      <w:r w:rsidR="00B056F3">
        <w:t>里面的内容即可让</w:t>
      </w:r>
      <w:r w:rsidR="00B056F3">
        <w:t>Cloud</w:t>
      </w:r>
      <w:r w:rsidR="00B056F3">
        <w:rPr>
          <w:rFonts w:hint="eastAsia"/>
        </w:rPr>
        <w:t>.Node</w:t>
      </w:r>
      <w:r w:rsidR="00B056F3">
        <w:rPr>
          <w:rFonts w:hint="eastAsia"/>
        </w:rPr>
        <w:t>运转起来。熟悉其他选项的内容可以为你带来方便，但不是必须的。</w:t>
      </w:r>
    </w:p>
    <w:p w:rsidR="00215650" w:rsidRDefault="00215650" w:rsidP="00215650">
      <w:pPr>
        <w:pStyle w:val="20"/>
      </w:pPr>
      <w:bookmarkStart w:id="6" w:name="_Toc357971614"/>
      <w:bookmarkStart w:id="7" w:name="_Toc358180962"/>
      <w:r>
        <w:t>传感器设置</w:t>
      </w:r>
      <w:bookmarkEnd w:id="6"/>
      <w:bookmarkEnd w:id="7"/>
    </w:p>
    <w:p w:rsidR="00215650" w:rsidRDefault="00215650" w:rsidP="00215650">
      <w:pPr>
        <w:pStyle w:val="22"/>
        <w:spacing w:before="62" w:after="62"/>
      </w:pPr>
      <w:r>
        <w:t>点击</w:t>
      </w:r>
      <w:r>
        <w:t>Sensor</w:t>
      </w:r>
      <w:r>
        <w:t>选项：</w:t>
      </w:r>
    </w:p>
    <w:p w:rsidR="00215650" w:rsidRDefault="005F3C69" w:rsidP="004C24C5">
      <w:pPr>
        <w:pStyle w:val="a6"/>
        <w:rPr>
          <w:noProof/>
        </w:rPr>
      </w:pPr>
      <w:r>
        <w:rPr>
          <w:noProof/>
        </w:rPr>
        <w:drawing>
          <wp:inline distT="0" distB="0" distL="0" distR="0" wp14:anchorId="6BA09C11" wp14:editId="0B9024AD">
            <wp:extent cx="5486400" cy="20015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BFC" w:rsidRPr="00D35BFC" w:rsidRDefault="00B056F3" w:rsidP="00E31C7C">
      <w:pPr>
        <w:pStyle w:val="a6"/>
      </w:pPr>
      <w:r>
        <w:t>图</w:t>
      </w:r>
      <w:r>
        <w:t xml:space="preserve"> </w:t>
      </w:r>
      <w:r w:rsidR="0088163A">
        <w:fldChar w:fldCharType="begin"/>
      </w:r>
      <w:r w:rsidR="0088163A">
        <w:instrText xml:space="preserve"> STYLEREF 1 \s </w:instrText>
      </w:r>
      <w:r w:rsidR="0088163A">
        <w:fldChar w:fldCharType="separate"/>
      </w:r>
      <w:r w:rsidR="000050DB">
        <w:rPr>
          <w:noProof/>
        </w:rPr>
        <w:t>2</w:t>
      </w:r>
      <w:r w:rsidR="0088163A">
        <w:rPr>
          <w:noProof/>
        </w:rPr>
        <w:fldChar w:fldCharType="end"/>
      </w:r>
      <w:r w:rsidR="00730556">
        <w:noBreakHyphen/>
      </w:r>
      <w:r w:rsidR="00730556">
        <w:fldChar w:fldCharType="begin"/>
      </w:r>
      <w:r w:rsidR="00730556">
        <w:instrText xml:space="preserve"> SEQ </w:instrText>
      </w:r>
      <w:r w:rsidR="00730556">
        <w:instrText>图</w:instrText>
      </w:r>
      <w:r w:rsidR="00730556">
        <w:instrText xml:space="preserve"> \* ARABIC \s 1 </w:instrText>
      </w:r>
      <w:r w:rsidR="00730556">
        <w:fldChar w:fldCharType="separate"/>
      </w:r>
      <w:r w:rsidR="000050DB">
        <w:rPr>
          <w:noProof/>
        </w:rPr>
        <w:t>1</w:t>
      </w:r>
      <w:r w:rsidR="00730556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配置传感器</w:t>
      </w:r>
    </w:p>
    <w:p w:rsidR="00215650" w:rsidRPr="000D0E66" w:rsidRDefault="00B056F3" w:rsidP="00215650">
      <w:pPr>
        <w:pStyle w:val="af8"/>
        <w:spacing w:before="62" w:beforeAutospacing="0" w:after="62" w:afterAutospacing="0"/>
        <w:rPr>
          <w:rFonts w:ascii="Calibri" w:hAnsi="Calibri" w:cs="Calibri"/>
          <w:kern w:val="2"/>
          <w:szCs w:val="21"/>
        </w:rPr>
      </w:pPr>
      <w:r>
        <w:rPr>
          <w:rFonts w:ascii="Calibri" w:hAnsi="Calibri" w:cs="Calibri" w:hint="eastAsia"/>
          <w:b/>
          <w:kern w:val="2"/>
          <w:szCs w:val="21"/>
        </w:rPr>
        <w:t>Main</w:t>
      </w:r>
      <w:r w:rsidR="00215650">
        <w:rPr>
          <w:rFonts w:ascii="Calibri" w:hAnsi="Calibri" w:cs="Calibri" w:hint="eastAsia"/>
          <w:b/>
          <w:kern w:val="2"/>
          <w:szCs w:val="21"/>
        </w:rPr>
        <w:t xml:space="preserve"> Settings</w:t>
      </w:r>
      <w:r w:rsidR="00215650" w:rsidRPr="000D0E66">
        <w:rPr>
          <w:rFonts w:ascii="Calibri" w:hAnsi="Calibri" w:cs="Calibri" w:hint="eastAsia"/>
          <w:kern w:val="2"/>
          <w:szCs w:val="21"/>
        </w:rPr>
        <w:t xml:space="preserve">: </w:t>
      </w:r>
    </w:p>
    <w:p w:rsidR="00215650" w:rsidRDefault="00215650" w:rsidP="003A7A76">
      <w:pPr>
        <w:pStyle w:val="af8"/>
        <w:numPr>
          <w:ilvl w:val="0"/>
          <w:numId w:val="33"/>
        </w:numPr>
        <w:spacing w:before="62" w:beforeAutospacing="0" w:after="62" w:afterAutospacing="0"/>
        <w:ind w:left="369" w:hangingChars="175" w:hanging="369"/>
        <w:rPr>
          <w:rFonts w:ascii="Calibri" w:hAnsi="Calibri" w:cs="Calibri"/>
          <w:b/>
          <w:szCs w:val="21"/>
        </w:rPr>
      </w:pPr>
      <w:r w:rsidRPr="000D0E66">
        <w:rPr>
          <w:rFonts w:ascii="Calibri" w:hAnsi="Calibri" w:cs="Calibri" w:hint="eastAsia"/>
          <w:b/>
          <w:kern w:val="2"/>
          <w:szCs w:val="21"/>
        </w:rPr>
        <w:t>Save Sensor Data to Local File</w:t>
      </w:r>
      <w:r w:rsidRPr="000D0E66">
        <w:rPr>
          <w:rFonts w:ascii="Calibri" w:hAnsi="Calibri" w:cs="Calibri" w:hint="eastAsia"/>
          <w:kern w:val="2"/>
          <w:szCs w:val="21"/>
        </w:rPr>
        <w:t>:</w:t>
      </w:r>
      <w:r>
        <w:rPr>
          <w:rFonts w:ascii="Calibri" w:hAnsi="Calibri" w:cs="Calibri" w:hint="eastAsia"/>
          <w:kern w:val="2"/>
          <w:szCs w:val="21"/>
        </w:rPr>
        <w:t>是否把传感器数值保存到本地文件</w:t>
      </w:r>
    </w:p>
    <w:p w:rsidR="00215650" w:rsidRPr="00B056F3" w:rsidRDefault="00215650" w:rsidP="003A7A76">
      <w:pPr>
        <w:pStyle w:val="af8"/>
        <w:numPr>
          <w:ilvl w:val="0"/>
          <w:numId w:val="33"/>
        </w:numPr>
        <w:spacing w:before="62" w:beforeAutospacing="0" w:after="62" w:afterAutospacing="0"/>
        <w:ind w:left="369" w:hangingChars="175" w:hanging="369"/>
        <w:rPr>
          <w:rFonts w:ascii="Calibri" w:hAnsi="Calibri" w:cs="Calibri"/>
          <w:b/>
          <w:szCs w:val="21"/>
        </w:rPr>
      </w:pPr>
      <w:r w:rsidRPr="000D0E66">
        <w:rPr>
          <w:rFonts w:ascii="Calibri" w:hAnsi="Calibri" w:cs="Calibri" w:hint="eastAsia"/>
          <w:b/>
          <w:szCs w:val="21"/>
        </w:rPr>
        <w:t>Sensor Data Location</w:t>
      </w:r>
      <w:r w:rsidRPr="000D0E66">
        <w:rPr>
          <w:rFonts w:ascii="Calibri" w:hAnsi="Calibri" w:cs="Calibri" w:hint="eastAsia"/>
          <w:szCs w:val="21"/>
        </w:rPr>
        <w:t xml:space="preserve">: </w:t>
      </w:r>
      <w:r>
        <w:rPr>
          <w:rFonts w:ascii="Calibri" w:hAnsi="Calibri" w:cs="Calibri" w:hint="eastAsia"/>
          <w:szCs w:val="21"/>
        </w:rPr>
        <w:t>如果</w:t>
      </w:r>
      <w:proofErr w:type="gramStart"/>
      <w:r>
        <w:rPr>
          <w:rFonts w:ascii="Calibri" w:hAnsi="Calibri" w:cs="Calibri" w:hint="eastAsia"/>
          <w:szCs w:val="21"/>
        </w:rPr>
        <w:t>勾</w:t>
      </w:r>
      <w:proofErr w:type="gramEnd"/>
      <w:r>
        <w:rPr>
          <w:rFonts w:ascii="Calibri" w:hAnsi="Calibri" w:cs="Calibri" w:hint="eastAsia"/>
          <w:szCs w:val="21"/>
        </w:rPr>
        <w:t>选上面的选择，则传感器数据保存到</w:t>
      </w:r>
      <w:r>
        <w:rPr>
          <w:rFonts w:ascii="Calibri" w:hAnsi="Calibri" w:cs="Calibri" w:hint="eastAsia"/>
          <w:szCs w:val="21"/>
        </w:rPr>
        <w:t>/</w:t>
      </w:r>
      <w:proofErr w:type="spellStart"/>
      <w:r>
        <w:rPr>
          <w:rFonts w:ascii="Calibri" w:hAnsi="Calibri" w:cs="Calibri" w:hint="eastAsia"/>
          <w:szCs w:val="21"/>
        </w:rPr>
        <w:t>var</w:t>
      </w:r>
      <w:proofErr w:type="spellEnd"/>
      <w:r>
        <w:rPr>
          <w:rFonts w:ascii="Calibri" w:hAnsi="Calibri" w:cs="Calibri" w:hint="eastAsia"/>
          <w:szCs w:val="21"/>
        </w:rPr>
        <w:t>/log/sensor.log</w:t>
      </w:r>
    </w:p>
    <w:p w:rsidR="00B056F3" w:rsidRDefault="00B056F3" w:rsidP="00B056F3">
      <w:pPr>
        <w:pStyle w:val="af8"/>
        <w:spacing w:before="62" w:beforeAutospacing="0" w:after="62" w:afterAutospacing="0"/>
        <w:ind w:left="369"/>
        <w:rPr>
          <w:rFonts w:ascii="Calibri" w:hAnsi="Calibri" w:cs="Calibri"/>
          <w:b/>
          <w:szCs w:val="21"/>
        </w:rPr>
      </w:pPr>
    </w:p>
    <w:p w:rsidR="00215650" w:rsidRDefault="00215650" w:rsidP="00215650">
      <w:pPr>
        <w:pStyle w:val="af8"/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>IoT Server Configure:</w:t>
      </w:r>
      <w:r w:rsidRPr="000D0E66">
        <w:rPr>
          <w:rFonts w:ascii="Calibri" w:hAnsi="Calibri" w:cs="Calibri" w:hint="eastAsia"/>
          <w:b/>
          <w:szCs w:val="21"/>
        </w:rPr>
        <w:t xml:space="preserve"> </w:t>
      </w:r>
    </w:p>
    <w:p w:rsidR="00215650" w:rsidRPr="001B1BE2" w:rsidRDefault="00215650" w:rsidP="00215650">
      <w:pPr>
        <w:pStyle w:val="af8"/>
        <w:numPr>
          <w:ilvl w:val="0"/>
          <w:numId w:val="34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>Enable IoT Service:</w:t>
      </w:r>
      <w:r>
        <w:rPr>
          <w:rFonts w:ascii="Calibri" w:hAnsi="Calibri" w:cs="Calibri" w:hint="eastAsia"/>
          <w:szCs w:val="21"/>
        </w:rPr>
        <w:tab/>
      </w:r>
      <w:r>
        <w:rPr>
          <w:rFonts w:ascii="Calibri" w:hAnsi="Calibri" w:cs="Calibri" w:hint="eastAsia"/>
          <w:szCs w:val="21"/>
        </w:rPr>
        <w:tab/>
      </w:r>
      <w:r>
        <w:rPr>
          <w:rFonts w:ascii="Calibri" w:hAnsi="Calibri" w:cs="Calibri" w:hint="eastAsia"/>
          <w:szCs w:val="21"/>
        </w:rPr>
        <w:t>是否开启云端服务</w:t>
      </w:r>
    </w:p>
    <w:p w:rsidR="00215650" w:rsidRDefault="00215650" w:rsidP="00215650">
      <w:pPr>
        <w:pStyle w:val="af8"/>
        <w:numPr>
          <w:ilvl w:val="0"/>
          <w:numId w:val="34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>IoT Service:</w:t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szCs w:val="21"/>
        </w:rPr>
        <w:t>选择云端服务器，</w:t>
      </w:r>
      <w:proofErr w:type="spellStart"/>
      <w:r w:rsidR="00AA3F1C">
        <w:rPr>
          <w:rFonts w:ascii="Calibri" w:hAnsi="Calibri" w:cs="Calibri" w:hint="eastAsia"/>
          <w:szCs w:val="21"/>
        </w:rPr>
        <w:t>Xivey</w:t>
      </w:r>
      <w:proofErr w:type="spellEnd"/>
    </w:p>
    <w:p w:rsidR="00215650" w:rsidRPr="001B1BE2" w:rsidRDefault="00215650" w:rsidP="00215650">
      <w:pPr>
        <w:pStyle w:val="af8"/>
        <w:numPr>
          <w:ilvl w:val="0"/>
          <w:numId w:val="34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>API Key:</w:t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szCs w:val="21"/>
        </w:rPr>
        <w:t>第一章提到的</w:t>
      </w:r>
      <w:r>
        <w:rPr>
          <w:rFonts w:ascii="Calibri" w:hAnsi="Calibri" w:cs="Calibri" w:hint="eastAsia"/>
          <w:szCs w:val="21"/>
        </w:rPr>
        <w:t>APIKEY</w:t>
      </w:r>
      <w:r>
        <w:rPr>
          <w:rFonts w:ascii="Calibri" w:hAnsi="Calibri" w:cs="Calibri" w:hint="eastAsia"/>
          <w:szCs w:val="21"/>
        </w:rPr>
        <w:t>，注册</w:t>
      </w:r>
      <w:proofErr w:type="gramStart"/>
      <w:r>
        <w:rPr>
          <w:rFonts w:ascii="Calibri" w:hAnsi="Calibri" w:cs="Calibri" w:hint="eastAsia"/>
          <w:szCs w:val="21"/>
        </w:rPr>
        <w:t>帐号</w:t>
      </w:r>
      <w:proofErr w:type="gramEnd"/>
      <w:r>
        <w:rPr>
          <w:rFonts w:ascii="Calibri" w:hAnsi="Calibri" w:cs="Calibri" w:hint="eastAsia"/>
          <w:szCs w:val="21"/>
        </w:rPr>
        <w:t>时生成</w:t>
      </w:r>
    </w:p>
    <w:p w:rsidR="00215650" w:rsidRPr="001B1BE2" w:rsidRDefault="00215650" w:rsidP="00215650">
      <w:pPr>
        <w:pStyle w:val="af8"/>
        <w:numPr>
          <w:ilvl w:val="0"/>
          <w:numId w:val="34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>Title:</w:t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szCs w:val="21"/>
        </w:rPr>
        <w:t>上传到云端的设备名称前缀</w:t>
      </w:r>
      <w:r>
        <w:rPr>
          <w:rFonts w:ascii="Calibri" w:hAnsi="Calibri" w:cs="Calibri" w:hint="eastAsia"/>
          <w:szCs w:val="21"/>
        </w:rPr>
        <w:t xml:space="preserve"> </w:t>
      </w:r>
    </w:p>
    <w:p w:rsidR="00215650" w:rsidRDefault="00B056F3" w:rsidP="004C24C5">
      <w:pPr>
        <w:pStyle w:val="a6"/>
      </w:pPr>
      <w:r>
        <w:rPr>
          <w:noProof/>
        </w:rPr>
        <w:lastRenderedPageBreak/>
        <w:drawing>
          <wp:inline distT="0" distB="0" distL="0" distR="0" wp14:anchorId="71B1E20F" wp14:editId="503A4319">
            <wp:extent cx="5716327" cy="223823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920" cy="224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6F3" w:rsidRDefault="00B056F3" w:rsidP="00B056F3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730556">
        <w:fldChar w:fldCharType="begin"/>
      </w:r>
      <w:r w:rsidR="00730556">
        <w:instrText xml:space="preserve"> </w:instrText>
      </w:r>
      <w:r w:rsidR="00730556">
        <w:rPr>
          <w:rFonts w:hint="eastAsia"/>
        </w:rPr>
        <w:instrText>STYLEREF 1 \s</w:instrText>
      </w:r>
      <w:r w:rsidR="00730556">
        <w:instrText xml:space="preserve"> </w:instrText>
      </w:r>
      <w:r w:rsidR="00730556">
        <w:fldChar w:fldCharType="separate"/>
      </w:r>
      <w:r w:rsidR="000050DB">
        <w:rPr>
          <w:noProof/>
        </w:rPr>
        <w:t>2</w:t>
      </w:r>
      <w:r w:rsidR="00730556">
        <w:fldChar w:fldCharType="end"/>
      </w:r>
      <w:r w:rsidR="00730556">
        <w:noBreakHyphen/>
      </w:r>
      <w:r w:rsidR="00730556">
        <w:fldChar w:fldCharType="begin"/>
      </w:r>
      <w:r w:rsidR="00730556">
        <w:instrText xml:space="preserve"> </w:instrText>
      </w:r>
      <w:r w:rsidR="00730556">
        <w:rPr>
          <w:rFonts w:hint="eastAsia"/>
        </w:rPr>
        <w:instrText xml:space="preserve">SEQ </w:instrText>
      </w:r>
      <w:r w:rsidR="00730556">
        <w:rPr>
          <w:rFonts w:hint="eastAsia"/>
        </w:rPr>
        <w:instrText>图</w:instrText>
      </w:r>
      <w:r w:rsidR="00730556">
        <w:rPr>
          <w:rFonts w:hint="eastAsia"/>
        </w:rPr>
        <w:instrText xml:space="preserve"> \* ARABIC \s 1</w:instrText>
      </w:r>
      <w:r w:rsidR="00730556">
        <w:instrText xml:space="preserve"> </w:instrText>
      </w:r>
      <w:r w:rsidR="00730556">
        <w:fldChar w:fldCharType="separate"/>
      </w:r>
      <w:r w:rsidR="000050DB">
        <w:rPr>
          <w:noProof/>
        </w:rPr>
        <w:t>2</w:t>
      </w:r>
      <w:r w:rsidR="00730556">
        <w:fldChar w:fldCharType="end"/>
      </w:r>
      <w:r>
        <w:rPr>
          <w:rFonts w:hint="eastAsia"/>
        </w:rPr>
        <w:t xml:space="preserve"> Devices List</w:t>
      </w:r>
    </w:p>
    <w:p w:rsidR="00215650" w:rsidRDefault="002017A4" w:rsidP="00215650">
      <w:pPr>
        <w:pStyle w:val="22"/>
        <w:spacing w:before="62" w:after="62"/>
        <w:ind w:firstLine="0"/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Devices Li</w:t>
      </w:r>
      <w:r>
        <w:rPr>
          <w:rFonts w:asciiTheme="minorHAnsi" w:hAnsiTheme="minorHAnsi" w:hint="eastAsia"/>
          <w:b/>
        </w:rPr>
        <w:t>st</w:t>
      </w:r>
      <w:r w:rsidR="00215650" w:rsidRPr="00D02C5B">
        <w:rPr>
          <w:rFonts w:asciiTheme="minorHAnsi" w:hAnsiTheme="minorHAnsi"/>
          <w:b/>
        </w:rPr>
        <w:t>:</w:t>
      </w:r>
    </w:p>
    <w:p w:rsidR="00B056F3" w:rsidRDefault="00B056F3" w:rsidP="00215650">
      <w:pPr>
        <w:pStyle w:val="22"/>
        <w:spacing w:before="62" w:after="62"/>
        <w:ind w:firstLine="0"/>
        <w:rPr>
          <w:rFonts w:asciiTheme="minorHAnsi" w:hAnsiTheme="minorHAnsi"/>
        </w:rPr>
      </w:pPr>
      <w:r>
        <w:rPr>
          <w:rFonts w:asciiTheme="minorHAnsi" w:hAnsiTheme="minorHAnsi" w:hint="eastAsia"/>
        </w:rPr>
        <w:tab/>
      </w:r>
      <w:r>
        <w:rPr>
          <w:rFonts w:asciiTheme="minorHAnsi" w:hAnsiTheme="minorHAnsi" w:hint="eastAsia"/>
        </w:rPr>
        <w:t>列出了已经添加的</w:t>
      </w:r>
      <w:r>
        <w:rPr>
          <w:rFonts w:asciiTheme="minorHAnsi" w:hAnsiTheme="minorHAnsi" w:hint="eastAsia"/>
        </w:rPr>
        <w:t>Atom.Node</w:t>
      </w:r>
      <w:r>
        <w:rPr>
          <w:rFonts w:asciiTheme="minorHAnsi" w:hAnsiTheme="minorHAnsi" w:hint="eastAsia"/>
        </w:rPr>
        <w:t>的列表，从列表可以看到，该</w:t>
      </w:r>
      <w:r>
        <w:rPr>
          <w:rFonts w:asciiTheme="minorHAnsi" w:hAnsiTheme="minorHAnsi" w:hint="eastAsia"/>
        </w:rPr>
        <w:t>Cloud</w:t>
      </w:r>
      <w:r>
        <w:rPr>
          <w:rFonts w:asciiTheme="minorHAnsi" w:hAnsiTheme="minorHAnsi" w:hint="eastAsia"/>
        </w:rPr>
        <w:t>已经添加了</w:t>
      </w:r>
      <w:r>
        <w:rPr>
          <w:rFonts w:asciiTheme="minorHAnsi" w:hAnsiTheme="minorHAnsi" w:hint="eastAsia"/>
        </w:rPr>
        <w:t>4</w:t>
      </w:r>
      <w:r>
        <w:rPr>
          <w:rFonts w:asciiTheme="minorHAnsi" w:hAnsiTheme="minorHAnsi" w:hint="eastAsia"/>
        </w:rPr>
        <w:t>个设备，可以看到每个设备的</w:t>
      </w:r>
      <w:r>
        <w:rPr>
          <w:rFonts w:asciiTheme="minorHAnsi" w:hAnsiTheme="minorHAnsi" w:hint="eastAsia"/>
        </w:rPr>
        <w:t>Device Id, Sensor Name, Actuator Name</w:t>
      </w:r>
      <w:r>
        <w:rPr>
          <w:rFonts w:asciiTheme="minorHAnsi" w:hAnsiTheme="minorHAnsi" w:hint="eastAsia"/>
        </w:rPr>
        <w:t>已经</w:t>
      </w:r>
      <w:r>
        <w:rPr>
          <w:rFonts w:asciiTheme="minorHAnsi" w:hAnsiTheme="minorHAnsi" w:hint="eastAsia"/>
        </w:rPr>
        <w:t>Post</w:t>
      </w:r>
      <w:r>
        <w:rPr>
          <w:rFonts w:asciiTheme="minorHAnsi" w:hAnsiTheme="minorHAnsi" w:hint="eastAsia"/>
        </w:rPr>
        <w:t>地址。</w:t>
      </w:r>
      <w:r>
        <w:rPr>
          <w:rFonts w:asciiTheme="minorHAnsi" w:hAnsiTheme="minorHAnsi" w:hint="eastAsia"/>
        </w:rPr>
        <w:t>Post</w:t>
      </w:r>
      <w:r>
        <w:rPr>
          <w:rFonts w:asciiTheme="minorHAnsi" w:hAnsiTheme="minorHAnsi" w:hint="eastAsia"/>
        </w:rPr>
        <w:t>地址是</w:t>
      </w:r>
      <w:r w:rsidR="00AA3F1C">
        <w:rPr>
          <w:rFonts w:asciiTheme="minorHAnsi" w:hAnsiTheme="minorHAnsi" w:hint="eastAsia"/>
        </w:rPr>
        <w:t>Xively</w:t>
      </w:r>
      <w:r>
        <w:rPr>
          <w:rFonts w:asciiTheme="minorHAnsi" w:hAnsiTheme="minorHAnsi" w:hint="eastAsia"/>
        </w:rPr>
        <w:t>不需要对它进行操作。</w:t>
      </w:r>
    </w:p>
    <w:p w:rsidR="00334EB1" w:rsidRDefault="00334EB1" w:rsidP="00334EB1">
      <w:pPr>
        <w:pStyle w:val="22"/>
        <w:spacing w:before="62" w:after="62"/>
      </w:pPr>
      <w:r>
        <w:t>点击右下角的</w:t>
      </w:r>
      <w:r>
        <w:t>Save</w:t>
      </w:r>
      <w:r>
        <w:t>按钮保存</w:t>
      </w:r>
      <w:r w:rsidR="00B8179A">
        <w:t>，之后进行</w:t>
      </w:r>
      <w:r w:rsidR="003631E7">
        <w:rPr>
          <w:rFonts w:hint="eastAsia"/>
        </w:rPr>
        <w:t>Wi-Fi</w:t>
      </w:r>
      <w:r w:rsidR="00B8179A">
        <w:rPr>
          <w:rFonts w:hint="eastAsia"/>
        </w:rPr>
        <w:t>的配置。</w:t>
      </w:r>
    </w:p>
    <w:p w:rsidR="00CC29DD" w:rsidRPr="00334EB1" w:rsidRDefault="00CC29DD" w:rsidP="00CC29DD">
      <w:pPr>
        <w:pStyle w:val="a7"/>
      </w:pPr>
      <w:r>
        <w:rPr>
          <w:rFonts w:hint="eastAsia"/>
        </w:rPr>
        <w:t>注：</w:t>
      </w:r>
      <w:r>
        <w:rPr>
          <w:rFonts w:hint="eastAsia"/>
        </w:rPr>
        <w:t>Devices List</w:t>
      </w:r>
      <w:r>
        <w:rPr>
          <w:rFonts w:hint="eastAsia"/>
        </w:rPr>
        <w:t>里面的所有内容不需要用户进行编辑，当</w:t>
      </w:r>
      <w:r>
        <w:rPr>
          <w:rFonts w:hint="eastAsia"/>
        </w:rPr>
        <w:t>Atom.Node</w:t>
      </w:r>
      <w:r>
        <w:rPr>
          <w:rFonts w:hint="eastAsia"/>
        </w:rPr>
        <w:t>加入时，会自动添加</w:t>
      </w:r>
    </w:p>
    <w:p w:rsidR="00215650" w:rsidRDefault="00215650" w:rsidP="00215650">
      <w:pPr>
        <w:pStyle w:val="20"/>
        <w:spacing w:line="480" w:lineRule="auto"/>
      </w:pPr>
      <w:bookmarkStart w:id="8" w:name="_Toc357659580"/>
      <w:bookmarkStart w:id="9" w:name="_Toc357971615"/>
      <w:bookmarkStart w:id="10" w:name="_Toc358180963"/>
      <w:r>
        <w:t>Wi-Fi</w:t>
      </w:r>
      <w:r w:rsidRPr="008D0FD6">
        <w:rPr>
          <w:rFonts w:hint="eastAsia"/>
        </w:rPr>
        <w:t xml:space="preserve"> </w:t>
      </w:r>
      <w:bookmarkEnd w:id="8"/>
      <w:bookmarkEnd w:id="9"/>
      <w:r w:rsidR="0078139B">
        <w:rPr>
          <w:rFonts w:hint="eastAsia"/>
        </w:rPr>
        <w:t>设置</w:t>
      </w:r>
      <w:bookmarkEnd w:id="10"/>
    </w:p>
    <w:p w:rsidR="00730556" w:rsidRPr="00730556" w:rsidRDefault="00B16905" w:rsidP="00730556">
      <w:pPr>
        <w:pStyle w:val="22"/>
        <w:spacing w:before="62" w:after="62"/>
      </w:pPr>
      <w:r>
        <w:t>首先，假设</w:t>
      </w:r>
      <w:r>
        <w:rPr>
          <w:rFonts w:hint="eastAsia"/>
        </w:rPr>
        <w:t>Cloud.Node</w:t>
      </w:r>
      <w:r>
        <w:rPr>
          <w:rFonts w:hint="eastAsia"/>
        </w:rPr>
        <w:t>工作的环境有</w:t>
      </w:r>
      <w:r w:rsidR="003631E7">
        <w:rPr>
          <w:rFonts w:hint="eastAsia"/>
        </w:rPr>
        <w:t>Wi-Fi</w:t>
      </w:r>
      <w:r>
        <w:rPr>
          <w:rFonts w:hint="eastAsia"/>
        </w:rPr>
        <w:t>网络存在，并且你知道</w:t>
      </w:r>
      <w:r w:rsidR="003631E7">
        <w:rPr>
          <w:rFonts w:hint="eastAsia"/>
        </w:rPr>
        <w:t>Wi-Fi</w:t>
      </w:r>
      <w:r>
        <w:rPr>
          <w:rFonts w:hint="eastAsia"/>
        </w:rPr>
        <w:t>的密码。</w:t>
      </w:r>
      <w:r w:rsidR="00730556">
        <w:t>点击</w:t>
      </w:r>
      <w:r w:rsidR="003631E7">
        <w:t>Wi-Fi</w:t>
      </w:r>
      <w:r w:rsidR="00730556">
        <w:t>选项，弹出以下界面：</w:t>
      </w:r>
    </w:p>
    <w:p w:rsidR="00215650" w:rsidRDefault="00215650" w:rsidP="004C24C5">
      <w:pPr>
        <w:pStyle w:val="a6"/>
      </w:pPr>
      <w:r>
        <w:rPr>
          <w:noProof/>
        </w:rPr>
        <w:drawing>
          <wp:inline distT="0" distB="0" distL="0" distR="0" wp14:anchorId="31D2FA9D" wp14:editId="05E51761">
            <wp:extent cx="5503652" cy="2814588"/>
            <wp:effectExtent l="0" t="0" r="1905" b="5080"/>
            <wp:docPr id="6" name="图片 6" descr="Wifi-sett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Wifi-setting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593" cy="281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556" w:rsidRPr="00730556" w:rsidRDefault="00730556" w:rsidP="00730556">
      <w:pPr>
        <w:pStyle w:val="a6"/>
        <w:rPr>
          <w:rFonts w:ascii="Calibri" w:hAnsi="Calibri" w:cs="Calibri"/>
          <w:b/>
          <w:szCs w:val="21"/>
        </w:rPr>
      </w:pPr>
      <w:r>
        <w:lastRenderedPageBreak/>
        <w:t>图</w:t>
      </w:r>
      <w:r>
        <w:t xml:space="preserve"> </w:t>
      </w:r>
      <w:r w:rsidR="0088163A">
        <w:fldChar w:fldCharType="begin"/>
      </w:r>
      <w:r w:rsidR="0088163A">
        <w:instrText xml:space="preserve"> STYLEREF 1 \s </w:instrText>
      </w:r>
      <w:r w:rsidR="0088163A">
        <w:fldChar w:fldCharType="separate"/>
      </w:r>
      <w:r w:rsidR="000050DB">
        <w:rPr>
          <w:noProof/>
        </w:rPr>
        <w:t>2</w:t>
      </w:r>
      <w:r w:rsidR="0088163A"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 w:rsidR="000050DB">
        <w:rPr>
          <w:noProof/>
        </w:rPr>
        <w:t>3</w:t>
      </w:r>
      <w:r>
        <w:fldChar w:fldCharType="end"/>
      </w:r>
      <w:r>
        <w:rPr>
          <w:rFonts w:hint="eastAsia"/>
        </w:rPr>
        <w:t xml:space="preserve"> </w:t>
      </w:r>
      <w:r w:rsidR="003631E7">
        <w:rPr>
          <w:rFonts w:hint="eastAsia"/>
        </w:rPr>
        <w:t>Wi-Fi</w:t>
      </w:r>
      <w:r>
        <w:rPr>
          <w:rFonts w:hint="eastAsia"/>
        </w:rPr>
        <w:t>配置页面</w:t>
      </w:r>
    </w:p>
    <w:p w:rsidR="00215650" w:rsidRDefault="00215650" w:rsidP="00215650">
      <w:pPr>
        <w:pStyle w:val="af8"/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/>
          <w:b/>
          <w:szCs w:val="21"/>
        </w:rPr>
        <w:t>Wi-Fi</w:t>
      </w:r>
      <w:r>
        <w:rPr>
          <w:rFonts w:ascii="Calibri" w:hAnsi="Calibri" w:cs="Calibri" w:hint="eastAsia"/>
          <w:b/>
          <w:szCs w:val="21"/>
        </w:rPr>
        <w:t xml:space="preserve"> Settings:</w:t>
      </w:r>
    </w:p>
    <w:p w:rsidR="00215650" w:rsidRDefault="00215650" w:rsidP="00215650">
      <w:pPr>
        <w:pStyle w:val="af8"/>
        <w:numPr>
          <w:ilvl w:val="0"/>
          <w:numId w:val="35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 xml:space="preserve">Network Name(ESSID): </w:t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szCs w:val="21"/>
        </w:rPr>
        <w:t>输入</w:t>
      </w:r>
      <w:r>
        <w:rPr>
          <w:rFonts w:ascii="Calibri" w:hAnsi="Calibri" w:cs="Calibri"/>
          <w:szCs w:val="21"/>
        </w:rPr>
        <w:t>Wi-Fi</w:t>
      </w:r>
      <w:r>
        <w:rPr>
          <w:rFonts w:ascii="Calibri" w:hAnsi="Calibri" w:cs="Calibri" w:hint="eastAsia"/>
          <w:szCs w:val="21"/>
        </w:rPr>
        <w:t>的</w:t>
      </w:r>
      <w:r>
        <w:rPr>
          <w:rFonts w:ascii="Calibri" w:hAnsi="Calibri" w:cs="Calibri" w:hint="eastAsia"/>
          <w:szCs w:val="21"/>
        </w:rPr>
        <w:t>SSID</w:t>
      </w:r>
    </w:p>
    <w:p w:rsidR="00215650" w:rsidRDefault="00215650" w:rsidP="00215650">
      <w:pPr>
        <w:pStyle w:val="af8"/>
        <w:numPr>
          <w:ilvl w:val="0"/>
          <w:numId w:val="35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>Encryption:</w:t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szCs w:val="21"/>
        </w:rPr>
        <w:t>加密方式</w:t>
      </w:r>
      <w:bookmarkStart w:id="11" w:name="_GoBack"/>
      <w:bookmarkEnd w:id="11"/>
    </w:p>
    <w:p w:rsidR="00215650" w:rsidRPr="00215650" w:rsidRDefault="00215650" w:rsidP="00215650">
      <w:pPr>
        <w:pStyle w:val="af8"/>
        <w:numPr>
          <w:ilvl w:val="0"/>
          <w:numId w:val="35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>Key:</w:t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szCs w:val="21"/>
        </w:rPr>
        <w:t>密码</w:t>
      </w:r>
    </w:p>
    <w:p w:rsidR="00436CBF" w:rsidRDefault="00436CBF" w:rsidP="00436CBF">
      <w:pPr>
        <w:pStyle w:val="a7"/>
      </w:pPr>
      <w:r>
        <w:rPr>
          <w:rFonts w:hint="eastAsia"/>
        </w:rPr>
        <w:t>注：点击右下角的保存后，等待页面刷新，这个时间可能要几十秒到</w:t>
      </w:r>
      <w:r>
        <w:rPr>
          <w:rFonts w:hint="eastAsia"/>
        </w:rPr>
        <w:t>1</w:t>
      </w:r>
      <w:r>
        <w:rPr>
          <w:rFonts w:hint="eastAsia"/>
        </w:rPr>
        <w:t>分钟</w:t>
      </w:r>
      <w:r>
        <w:rPr>
          <w:rFonts w:hint="eastAsia"/>
        </w:rPr>
        <w:t>,</w:t>
      </w:r>
      <w:r>
        <w:rPr>
          <w:rFonts w:hint="eastAsia"/>
        </w:rPr>
        <w:t>请耐心等待。</w:t>
      </w:r>
    </w:p>
    <w:p w:rsidR="00436CBF" w:rsidRDefault="00436CBF" w:rsidP="00436CBF">
      <w:pPr>
        <w:pStyle w:val="22"/>
        <w:spacing w:before="62" w:after="62"/>
      </w:pPr>
      <w:r>
        <w:rPr>
          <w:rFonts w:hint="eastAsia"/>
        </w:rPr>
        <w:t>保存完成后，可以看到最外侧的</w:t>
      </w:r>
      <w:r w:rsidR="003631E7">
        <w:t>Wi-Fi</w:t>
      </w:r>
      <w:r>
        <w:rPr>
          <w:rFonts w:hint="eastAsia"/>
        </w:rPr>
        <w:t xml:space="preserve"> led</w:t>
      </w:r>
      <w:r>
        <w:rPr>
          <w:rFonts w:hint="eastAsia"/>
        </w:rPr>
        <w:t>闪烁，表示已经成功连上</w:t>
      </w:r>
      <w:r w:rsidR="003631E7">
        <w:rPr>
          <w:rFonts w:hint="eastAsia"/>
        </w:rPr>
        <w:t>Wi-Fi</w:t>
      </w:r>
      <w:r>
        <w:rPr>
          <w:rFonts w:hint="eastAsia"/>
        </w:rPr>
        <w:t>。</w:t>
      </w:r>
    </w:p>
    <w:p w:rsidR="00057551" w:rsidRDefault="00057551" w:rsidP="00436CBF">
      <w:pPr>
        <w:pStyle w:val="22"/>
        <w:spacing w:before="62" w:after="62"/>
      </w:pPr>
      <w:r>
        <w:rPr>
          <w:rFonts w:hint="eastAsia"/>
        </w:rPr>
        <w:t>至此，</w:t>
      </w:r>
      <w:r>
        <w:rPr>
          <w:rFonts w:hint="eastAsia"/>
        </w:rPr>
        <w:t>Cloud.Node</w:t>
      </w:r>
      <w:r>
        <w:rPr>
          <w:rFonts w:hint="eastAsia"/>
        </w:rPr>
        <w:t>的配置已经完成。</w:t>
      </w:r>
    </w:p>
    <w:p w:rsidR="0069340C" w:rsidRDefault="0069340C" w:rsidP="003A7A76">
      <w:pPr>
        <w:pStyle w:val="12"/>
        <w:ind w:left="641" w:hanging="641"/>
      </w:pPr>
      <w:bookmarkStart w:id="12" w:name="_Toc357971616"/>
      <w:bookmarkStart w:id="13" w:name="_Toc358180964"/>
      <w:r>
        <w:rPr>
          <w:rFonts w:hint="eastAsia"/>
        </w:rPr>
        <w:t>配置使用</w:t>
      </w:r>
      <w:r>
        <w:rPr>
          <w:rFonts w:hint="eastAsia"/>
        </w:rPr>
        <w:t>Atom</w:t>
      </w:r>
      <w:bookmarkEnd w:id="12"/>
      <w:bookmarkEnd w:id="13"/>
    </w:p>
    <w:p w:rsidR="008654E6" w:rsidRDefault="008654E6" w:rsidP="008654E6">
      <w:pPr>
        <w:pStyle w:val="22"/>
        <w:spacing w:before="62" w:after="62"/>
      </w:pPr>
      <w:r>
        <w:rPr>
          <w:rFonts w:hint="eastAsia"/>
        </w:rPr>
        <w:t>Cloud.Node</w:t>
      </w:r>
      <w:r>
        <w:rPr>
          <w:rFonts w:hint="eastAsia"/>
        </w:rPr>
        <w:t>已经配置完毕，可以让</w:t>
      </w:r>
      <w:r>
        <w:rPr>
          <w:rFonts w:hint="eastAsia"/>
        </w:rPr>
        <w:t>Atom</w:t>
      </w:r>
      <w:r>
        <w:rPr>
          <w:rFonts w:hint="eastAsia"/>
        </w:rPr>
        <w:t>出场了，如果你不熟悉</w:t>
      </w:r>
      <w:r>
        <w:rPr>
          <w:rFonts w:hint="eastAsia"/>
        </w:rPr>
        <w:t>Atom</w:t>
      </w:r>
      <w:r>
        <w:rPr>
          <w:rFonts w:hint="eastAsia"/>
        </w:rPr>
        <w:t>的使用，可以参考：</w:t>
      </w:r>
      <w:hyperlink r:id="rId16" w:history="1">
        <w:r>
          <w:rPr>
            <w:rStyle w:val="a9"/>
          </w:rPr>
          <w:t>http://www.seeedstudio.com/wiki/Atom_Node_V1.0</w:t>
        </w:r>
      </w:hyperlink>
    </w:p>
    <w:p w:rsidR="0069340C" w:rsidRDefault="008654E6" w:rsidP="008654E6">
      <w:pPr>
        <w:pStyle w:val="22"/>
        <w:spacing w:before="62" w:after="62"/>
      </w:pPr>
      <w:r>
        <w:rPr>
          <w:rFonts w:hint="eastAsia"/>
        </w:rPr>
        <w:t>Atom</w:t>
      </w:r>
      <w:r>
        <w:rPr>
          <w:rFonts w:hint="eastAsia"/>
        </w:rPr>
        <w:t>工作起来后，</w:t>
      </w:r>
      <w:r>
        <w:rPr>
          <w:rFonts w:hint="eastAsia"/>
        </w:rPr>
        <w:t>Cloud</w:t>
      </w:r>
      <w:r>
        <w:rPr>
          <w:rFonts w:hint="eastAsia"/>
        </w:rPr>
        <w:t>会自动接收</w:t>
      </w:r>
      <w:r>
        <w:rPr>
          <w:rFonts w:hint="eastAsia"/>
        </w:rPr>
        <w:t>Atom</w:t>
      </w:r>
      <w:r>
        <w:rPr>
          <w:rFonts w:hint="eastAsia"/>
        </w:rPr>
        <w:t>的传感器数值，并且在网页配置</w:t>
      </w:r>
      <w:r w:rsidR="00B47AD5">
        <w:rPr>
          <w:rFonts w:hint="eastAsia"/>
        </w:rPr>
        <w:t>页面</w:t>
      </w:r>
      <w:r>
        <w:rPr>
          <w:rFonts w:hint="eastAsia"/>
        </w:rPr>
        <w:t>以及</w:t>
      </w:r>
      <w:r w:rsidR="00AA3F1C">
        <w:rPr>
          <w:rFonts w:hint="eastAsia"/>
        </w:rPr>
        <w:t>Xively</w:t>
      </w:r>
      <w:r w:rsidR="00B47AD5">
        <w:rPr>
          <w:rFonts w:hint="eastAsia"/>
        </w:rPr>
        <w:t>添加一个设备列表</w:t>
      </w:r>
      <w:r>
        <w:rPr>
          <w:rFonts w:hint="eastAsia"/>
        </w:rPr>
        <w:t>，</w:t>
      </w:r>
      <w:r w:rsidR="00B47AD5">
        <w:rPr>
          <w:rFonts w:hint="eastAsia"/>
        </w:rPr>
        <w:t>当有数据广播时</w:t>
      </w:r>
      <w:r>
        <w:rPr>
          <w:rFonts w:hint="eastAsia"/>
        </w:rPr>
        <w:t>把数据推送到</w:t>
      </w:r>
      <w:r w:rsidR="00AA3F1C">
        <w:rPr>
          <w:rFonts w:hint="eastAsia"/>
        </w:rPr>
        <w:t>Xively</w:t>
      </w:r>
      <w:r w:rsidR="000A6C1E">
        <w:rPr>
          <w:rFonts w:hint="eastAsia"/>
        </w:rPr>
        <w:t>。</w:t>
      </w:r>
    </w:p>
    <w:p w:rsidR="0069340C" w:rsidRDefault="0069340C">
      <w:pPr>
        <w:widowControl/>
        <w:spacing w:beforeLines="0" w:before="0" w:afterLines="0" w:after="0"/>
        <w:jc w:val="left"/>
      </w:pPr>
      <w:r>
        <w:br w:type="page"/>
      </w:r>
    </w:p>
    <w:p w:rsidR="0069340C" w:rsidRDefault="0069340C" w:rsidP="003A7A76">
      <w:pPr>
        <w:pStyle w:val="12"/>
        <w:ind w:left="641" w:hanging="641"/>
      </w:pPr>
      <w:bookmarkStart w:id="14" w:name="_Toc357971618"/>
      <w:bookmarkStart w:id="15" w:name="_Toc358180965"/>
      <w:r>
        <w:rPr>
          <w:rFonts w:hint="eastAsia"/>
        </w:rPr>
        <w:lastRenderedPageBreak/>
        <w:t>一个使用例子</w:t>
      </w:r>
      <w:bookmarkEnd w:id="14"/>
      <w:bookmarkEnd w:id="15"/>
    </w:p>
    <w:p w:rsidR="0085367E" w:rsidRDefault="0085367E" w:rsidP="0085367E">
      <w:pPr>
        <w:pStyle w:val="22"/>
        <w:spacing w:before="62" w:after="62"/>
      </w:pPr>
      <w:r>
        <w:t>为了让你更容易地使用</w:t>
      </w:r>
      <w:r>
        <w:t>Cloud</w:t>
      </w:r>
      <w:r>
        <w:rPr>
          <w:rFonts w:hint="eastAsia"/>
        </w:rPr>
        <w:t>.Node</w:t>
      </w:r>
      <w:r>
        <w:rPr>
          <w:rFonts w:hint="eastAsia"/>
        </w:rPr>
        <w:t>，这里将会从头开始一步一步进行详细的讲解。</w:t>
      </w:r>
    </w:p>
    <w:p w:rsidR="0085367E" w:rsidRDefault="00401E22" w:rsidP="0085367E">
      <w:pPr>
        <w:pStyle w:val="22"/>
        <w:spacing w:before="62" w:after="62"/>
      </w:pPr>
      <w:r>
        <w:rPr>
          <w:rFonts w:hint="eastAsia"/>
        </w:rPr>
        <w:t>我想知道室外</w:t>
      </w:r>
      <w:r w:rsidR="0085367E">
        <w:rPr>
          <w:rFonts w:hint="eastAsia"/>
        </w:rPr>
        <w:t>一天</w:t>
      </w:r>
      <w:r w:rsidR="0085367E">
        <w:rPr>
          <w:rFonts w:hint="eastAsia"/>
        </w:rPr>
        <w:t>24</w:t>
      </w:r>
      <w:r>
        <w:rPr>
          <w:rFonts w:hint="eastAsia"/>
        </w:rPr>
        <w:t>小时的光线变化</w:t>
      </w:r>
      <w:r w:rsidR="0085367E">
        <w:rPr>
          <w:rFonts w:hint="eastAsia"/>
        </w:rPr>
        <w:t>，这样我就可以大概了解什么时候天亮，</w:t>
      </w:r>
      <w:r w:rsidR="001867EF">
        <w:rPr>
          <w:rFonts w:hint="eastAsia"/>
        </w:rPr>
        <w:t>什么</w:t>
      </w:r>
      <w:r w:rsidR="0085367E">
        <w:rPr>
          <w:rFonts w:hint="eastAsia"/>
        </w:rPr>
        <w:t>时候开始天黑了。这是个很有趣的过程，你将会发现，大自然的变化虽然很缓慢，但是变化却是持续的；黑夜虽然是漫长的，但光明终将到来。</w:t>
      </w:r>
    </w:p>
    <w:p w:rsidR="00D176D9" w:rsidRDefault="009F7696" w:rsidP="00A07946">
      <w:pPr>
        <w:pStyle w:val="22"/>
        <w:spacing w:before="62" w:after="62"/>
      </w:pPr>
      <w:r>
        <w:rPr>
          <w:rFonts w:hint="eastAsia"/>
        </w:rPr>
        <w:t>假设你已经会使用</w:t>
      </w:r>
      <w:r>
        <w:rPr>
          <w:rFonts w:hint="eastAsia"/>
        </w:rPr>
        <w:t>Atom.Node</w:t>
      </w:r>
      <w:r>
        <w:rPr>
          <w:rFonts w:hint="eastAsia"/>
        </w:rPr>
        <w:t>，并且你还有一块</w:t>
      </w:r>
      <w:r>
        <w:rPr>
          <w:rFonts w:hint="eastAsia"/>
        </w:rPr>
        <w:t>Grove-Light Sensor</w:t>
      </w:r>
      <w:r>
        <w:rPr>
          <w:rFonts w:hint="eastAsia"/>
        </w:rPr>
        <w:t>。你上周到</w:t>
      </w:r>
      <w:r>
        <w:rPr>
          <w:rFonts w:hint="eastAsia"/>
        </w:rPr>
        <w:t>SeeedStudio</w:t>
      </w:r>
      <w:r>
        <w:rPr>
          <w:rFonts w:hint="eastAsia"/>
        </w:rPr>
        <w:t>买了一块</w:t>
      </w:r>
      <w:r>
        <w:rPr>
          <w:rFonts w:hint="eastAsia"/>
        </w:rPr>
        <w:t>Cloud.Node</w:t>
      </w:r>
      <w:r>
        <w:rPr>
          <w:rFonts w:hint="eastAsia"/>
        </w:rPr>
        <w:t>，今天上午</w:t>
      </w:r>
      <w:r w:rsidR="00567839">
        <w:rPr>
          <w:rFonts w:hint="eastAsia"/>
        </w:rPr>
        <w:t>终于</w:t>
      </w:r>
      <w:r>
        <w:rPr>
          <w:rFonts w:hint="eastAsia"/>
        </w:rPr>
        <w:t>到了，你</w:t>
      </w:r>
      <w:r w:rsidR="00696F58">
        <w:rPr>
          <w:rFonts w:hint="eastAsia"/>
        </w:rPr>
        <w:t>满怀希望</w:t>
      </w:r>
      <w:r>
        <w:rPr>
          <w:rFonts w:hint="eastAsia"/>
        </w:rPr>
        <w:t>地打开包装，深深的为包装的精美所吸引</w:t>
      </w:r>
      <w:r w:rsidR="00696F58">
        <w:rPr>
          <w:rFonts w:hint="eastAsia"/>
        </w:rPr>
        <w:t>，实在太漂亮了！于是你迫不及待地想让它立马工作起来。那么，开始吧。</w:t>
      </w:r>
    </w:p>
    <w:p w:rsidR="00401E22" w:rsidRDefault="00401E22" w:rsidP="00401E22">
      <w:pPr>
        <w:pStyle w:val="a6"/>
      </w:pPr>
      <w:r>
        <w:rPr>
          <w:noProof/>
        </w:rPr>
        <w:drawing>
          <wp:inline distT="0" distB="0" distL="0" distR="0" wp14:anchorId="4BAA4BE7" wp14:editId="5F2EB28F">
            <wp:extent cx="4912240" cy="3545456"/>
            <wp:effectExtent l="0" t="0" r="317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4628" cy="354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35C" w:rsidRDefault="005E735C">
      <w:pPr>
        <w:widowControl/>
        <w:spacing w:beforeLines="0" w:before="0" w:afterLines="0" w:after="0"/>
        <w:jc w:val="left"/>
      </w:pPr>
      <w:r>
        <w:br w:type="page"/>
      </w:r>
    </w:p>
    <w:p w:rsidR="00A07946" w:rsidRDefault="00A07946" w:rsidP="00D74EE2">
      <w:pPr>
        <w:pStyle w:val="20"/>
      </w:pPr>
      <w:bookmarkStart w:id="16" w:name="_Toc357971619"/>
      <w:bookmarkStart w:id="17" w:name="_Toc358180966"/>
      <w:r w:rsidRPr="00BB3D20">
        <w:rPr>
          <w:rFonts w:hint="eastAsia"/>
        </w:rPr>
        <w:lastRenderedPageBreak/>
        <w:t xml:space="preserve">Step </w:t>
      </w:r>
      <w:r>
        <w:rPr>
          <w:rFonts w:hint="eastAsia"/>
        </w:rPr>
        <w:t>0</w:t>
      </w:r>
      <w:r w:rsidRPr="00BB3D20">
        <w:rPr>
          <w:rFonts w:hint="eastAsia"/>
        </w:rPr>
        <w:t xml:space="preserve">: </w:t>
      </w:r>
      <w:r w:rsidRPr="00BB3D20">
        <w:rPr>
          <w:rFonts w:hint="eastAsia"/>
        </w:rPr>
        <w:t>注册</w:t>
      </w:r>
      <w:r w:rsidR="00AA3F1C">
        <w:rPr>
          <w:rFonts w:hint="eastAsia"/>
        </w:rPr>
        <w:t>Xi</w:t>
      </w:r>
      <w:bookmarkEnd w:id="16"/>
      <w:r w:rsidR="00AA3F1C">
        <w:rPr>
          <w:rFonts w:hint="eastAsia"/>
        </w:rPr>
        <w:t>vely</w:t>
      </w:r>
      <w:bookmarkEnd w:id="17"/>
    </w:p>
    <w:p w:rsidR="00A07946" w:rsidRDefault="0063171E" w:rsidP="0063171E">
      <w:pPr>
        <w:pStyle w:val="22"/>
        <w:spacing w:before="62" w:after="62"/>
      </w:pPr>
      <w:r>
        <w:rPr>
          <w:rFonts w:hint="eastAsia"/>
        </w:rPr>
        <w:t>打开网页浏览器，输入</w:t>
      </w:r>
      <w:hyperlink r:id="rId18" w:history="1">
        <w:r w:rsidR="00BB176D" w:rsidRPr="00CC3961">
          <w:rPr>
            <w:rStyle w:val="a9"/>
            <w:rFonts w:hint="eastAsia"/>
          </w:rPr>
          <w:t>www.xively.com</w:t>
        </w:r>
      </w:hyperlink>
      <w:r w:rsidR="00BB176D">
        <w:rPr>
          <w:rFonts w:hint="eastAsia"/>
        </w:rPr>
        <w:t xml:space="preserve"> </w:t>
      </w:r>
    </w:p>
    <w:p w:rsidR="005E735C" w:rsidRDefault="00BB176D" w:rsidP="004C24C5">
      <w:pPr>
        <w:pStyle w:val="a6"/>
      </w:pPr>
      <w:r>
        <w:rPr>
          <w:noProof/>
        </w:rPr>
        <w:drawing>
          <wp:inline distT="0" distB="0" distL="0" distR="0" wp14:anchorId="08785ADC" wp14:editId="6C19804A">
            <wp:extent cx="5486400" cy="192849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EF5" w:rsidRDefault="00DE5EF5" w:rsidP="0063171E">
      <w:pPr>
        <w:pStyle w:val="22"/>
        <w:spacing w:before="62" w:after="62"/>
      </w:pPr>
      <w:r>
        <w:rPr>
          <w:rFonts w:hint="eastAsia"/>
        </w:rPr>
        <w:t>点击</w:t>
      </w:r>
      <w:r w:rsidR="00BB176D">
        <w:rPr>
          <w:rFonts w:hint="eastAsia"/>
        </w:rPr>
        <w:t>右上角的</w:t>
      </w:r>
      <w:r w:rsidR="00BB176D">
        <w:rPr>
          <w:rFonts w:hint="eastAsia"/>
        </w:rPr>
        <w:t>SIGN UP</w:t>
      </w:r>
      <w:r w:rsidR="00FD723C">
        <w:rPr>
          <w:rFonts w:hint="eastAsia"/>
        </w:rPr>
        <w:t>：</w:t>
      </w:r>
    </w:p>
    <w:p w:rsidR="002673A6" w:rsidRDefault="00BB176D" w:rsidP="004C24C5">
      <w:pPr>
        <w:pStyle w:val="a6"/>
      </w:pPr>
      <w:r>
        <w:rPr>
          <w:noProof/>
        </w:rPr>
        <w:drawing>
          <wp:inline distT="0" distB="0" distL="0" distR="0" wp14:anchorId="343219E6" wp14:editId="1E98F3D3">
            <wp:extent cx="5486400" cy="278955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3A6" w:rsidRDefault="002673A6" w:rsidP="002673A6">
      <w:pPr>
        <w:pStyle w:val="22"/>
        <w:spacing w:before="62" w:after="62"/>
      </w:pPr>
      <w:r>
        <w:rPr>
          <w:rFonts w:hint="eastAsia"/>
        </w:rPr>
        <w:t>填入相关信息，完成注册。</w:t>
      </w:r>
    </w:p>
    <w:p w:rsidR="00C67B7D" w:rsidRPr="002673A6" w:rsidRDefault="002673A6" w:rsidP="00BB176D">
      <w:pPr>
        <w:pStyle w:val="22"/>
        <w:spacing w:before="62" w:after="62"/>
      </w:pPr>
      <w:r>
        <w:rPr>
          <w:rFonts w:hint="eastAsia"/>
        </w:rPr>
        <w:t>注册完成后，</w:t>
      </w:r>
      <w:r w:rsidR="00C67B7D">
        <w:rPr>
          <w:rFonts w:hint="eastAsia"/>
        </w:rPr>
        <w:t>进入你注册时所用的邮箱，收到一封来自</w:t>
      </w:r>
      <w:r w:rsidR="00AA3F1C">
        <w:rPr>
          <w:rFonts w:hint="eastAsia"/>
        </w:rPr>
        <w:t>Xively</w:t>
      </w:r>
      <w:r w:rsidR="00BB176D">
        <w:rPr>
          <w:rFonts w:hint="eastAsia"/>
        </w:rPr>
        <w:t>点击里面的链接，完成注册。</w:t>
      </w:r>
    </w:p>
    <w:p w:rsidR="00A07946" w:rsidRDefault="00BE2E05" w:rsidP="00A07946">
      <w:pPr>
        <w:pStyle w:val="22"/>
        <w:spacing w:before="62" w:after="62"/>
      </w:pPr>
      <w:r>
        <w:rPr>
          <w:rFonts w:hint="eastAsia"/>
        </w:rPr>
        <w:t>再次登陆</w:t>
      </w:r>
      <w:hyperlink r:id="rId21" w:history="1">
        <w:r w:rsidR="00BB176D" w:rsidRPr="00CC3961">
          <w:rPr>
            <w:rStyle w:val="a9"/>
            <w:rFonts w:hint="eastAsia"/>
          </w:rPr>
          <w:t>www.xively.com</w:t>
        </w:r>
      </w:hyperlink>
      <w:r w:rsidR="00BB176D">
        <w:rPr>
          <w:rFonts w:hint="eastAsia"/>
        </w:rPr>
        <w:t>，点击右上角的登陆按钮，输入刚才注册的信息，并点</w:t>
      </w:r>
      <w:r w:rsidR="00BB176D">
        <w:rPr>
          <w:rFonts w:hint="eastAsia"/>
        </w:rPr>
        <w:t>Login</w:t>
      </w:r>
      <w:r w:rsidR="00BB176D">
        <w:rPr>
          <w:rFonts w:hint="eastAsia"/>
        </w:rPr>
        <w:t>，登录到</w:t>
      </w:r>
      <w:r w:rsidR="00BB176D">
        <w:rPr>
          <w:rFonts w:hint="eastAsia"/>
        </w:rPr>
        <w:t>Xively.</w:t>
      </w:r>
    </w:p>
    <w:p w:rsidR="00BE2E05" w:rsidRDefault="00BB176D" w:rsidP="004C24C5">
      <w:pPr>
        <w:pStyle w:val="a6"/>
      </w:pPr>
      <w:r>
        <w:rPr>
          <w:noProof/>
        </w:rPr>
        <w:lastRenderedPageBreak/>
        <w:drawing>
          <wp:inline distT="0" distB="0" distL="0" distR="0" wp14:anchorId="560B51DF" wp14:editId="3530826C">
            <wp:extent cx="5486400" cy="18732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828" w:rsidRDefault="00B80828" w:rsidP="00B80828">
      <w:pPr>
        <w:pStyle w:val="22"/>
        <w:spacing w:before="62" w:after="62"/>
      </w:pPr>
      <w:r>
        <w:rPr>
          <w:rFonts w:hint="eastAsia"/>
        </w:rPr>
        <w:t>这样，你完成了</w:t>
      </w:r>
      <w:r w:rsidR="00BC5392">
        <w:rPr>
          <w:rFonts w:hint="eastAsia"/>
        </w:rPr>
        <w:t>Xively</w:t>
      </w:r>
      <w:r>
        <w:rPr>
          <w:rFonts w:hint="eastAsia"/>
        </w:rPr>
        <w:t>的注册</w:t>
      </w:r>
      <w:r w:rsidR="00D70FBA">
        <w:rPr>
          <w:rFonts w:hint="eastAsia"/>
        </w:rPr>
        <w:t>。</w:t>
      </w:r>
      <w:r w:rsidR="00B526B2">
        <w:rPr>
          <w:rFonts w:hint="eastAsia"/>
        </w:rPr>
        <w:t>接下来，需要生成</w:t>
      </w:r>
      <w:r w:rsidR="00B526B2">
        <w:rPr>
          <w:rFonts w:hint="eastAsia"/>
        </w:rPr>
        <w:t>APIKey</w:t>
      </w:r>
      <w:r w:rsidR="00B526B2">
        <w:rPr>
          <w:rFonts w:hint="eastAsia"/>
        </w:rPr>
        <w:t>。把鼠标光标移到右上角的用户名，弹出下拉框，点击</w:t>
      </w:r>
      <w:r w:rsidR="00B526B2">
        <w:rPr>
          <w:rFonts w:hint="eastAsia"/>
        </w:rPr>
        <w:t>MASTER KEYS</w:t>
      </w:r>
    </w:p>
    <w:p w:rsidR="00B526B2" w:rsidRDefault="00B526B2" w:rsidP="00B80828">
      <w:pPr>
        <w:pStyle w:val="22"/>
        <w:spacing w:before="62" w:after="62"/>
      </w:pPr>
      <w:r>
        <w:rPr>
          <w:noProof/>
        </w:rPr>
        <w:drawing>
          <wp:inline distT="0" distB="0" distL="0" distR="0" wp14:anchorId="0D36CA2F" wp14:editId="6BA5307E">
            <wp:extent cx="5486400" cy="221424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B2" w:rsidRDefault="00B526B2" w:rsidP="00B80828">
      <w:pPr>
        <w:pStyle w:val="22"/>
        <w:spacing w:before="62" w:after="62"/>
      </w:pPr>
      <w:r>
        <w:rPr>
          <w:rFonts w:hint="eastAsia"/>
        </w:rPr>
        <w:t>弹出：</w:t>
      </w:r>
    </w:p>
    <w:p w:rsidR="00B526B2" w:rsidRDefault="00B526B2" w:rsidP="00B80828">
      <w:pPr>
        <w:pStyle w:val="22"/>
        <w:spacing w:before="62" w:after="62"/>
      </w:pPr>
      <w:r>
        <w:rPr>
          <w:noProof/>
        </w:rPr>
        <w:drawing>
          <wp:inline distT="0" distB="0" distL="0" distR="0" wp14:anchorId="3977DEA3" wp14:editId="3CD42A0A">
            <wp:extent cx="5486400" cy="240728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B2" w:rsidRDefault="00B526B2" w:rsidP="00B80828">
      <w:pPr>
        <w:pStyle w:val="22"/>
        <w:spacing w:before="62" w:after="62"/>
      </w:pPr>
      <w:r>
        <w:rPr>
          <w:rFonts w:hint="eastAsia"/>
        </w:rPr>
        <w:t>点击</w:t>
      </w:r>
      <w:r w:rsidR="007C3361">
        <w:rPr>
          <w:noProof/>
        </w:rPr>
        <w:drawing>
          <wp:inline distT="0" distB="0" distL="0" distR="0" wp14:anchorId="4607D55E" wp14:editId="3591496C">
            <wp:extent cx="698500" cy="151027"/>
            <wp:effectExtent l="0" t="0" r="635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4794" cy="1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B2" w:rsidRDefault="00DA19AA" w:rsidP="00B80828">
      <w:pPr>
        <w:pStyle w:val="22"/>
        <w:spacing w:before="62" w:after="62"/>
      </w:pPr>
      <w:r>
        <w:rPr>
          <w:noProof/>
        </w:rPr>
        <w:lastRenderedPageBreak/>
        <w:drawing>
          <wp:inline distT="0" distB="0" distL="0" distR="0" wp14:anchorId="1C2CE275" wp14:editId="1741DBA3">
            <wp:extent cx="5486400" cy="4624705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AA" w:rsidRDefault="00DA19AA" w:rsidP="00B80828">
      <w:pPr>
        <w:pStyle w:val="22"/>
        <w:spacing w:before="62" w:after="62"/>
      </w:pPr>
      <w:r>
        <w:rPr>
          <w:rFonts w:hint="eastAsia"/>
        </w:rPr>
        <w:t>在上面随便填入一个名字，并且</w:t>
      </w:r>
      <w:r w:rsidR="005E640E">
        <w:rPr>
          <w:rFonts w:hint="eastAsia"/>
        </w:rPr>
        <w:t>在</w:t>
      </w:r>
      <w:r w:rsidR="005E640E">
        <w:rPr>
          <w:rFonts w:hint="eastAsia"/>
        </w:rPr>
        <w:t>Permissions</w:t>
      </w:r>
      <w:r w:rsidR="005E640E">
        <w:rPr>
          <w:rFonts w:hint="eastAsia"/>
        </w:rPr>
        <w:t>下</w:t>
      </w:r>
      <w:r>
        <w:rPr>
          <w:rFonts w:hint="eastAsia"/>
        </w:rPr>
        <w:t>按照图中所示勾选，然后点击</w:t>
      </w:r>
      <w:r>
        <w:rPr>
          <w:rFonts w:hint="eastAsia"/>
        </w:rPr>
        <w:t>Add Key:</w:t>
      </w:r>
    </w:p>
    <w:p w:rsidR="00DA19AA" w:rsidRDefault="00DA19AA" w:rsidP="00B80828">
      <w:pPr>
        <w:pStyle w:val="22"/>
        <w:spacing w:before="62" w:after="62"/>
      </w:pPr>
      <w:r>
        <w:rPr>
          <w:noProof/>
        </w:rPr>
        <w:lastRenderedPageBreak/>
        <w:drawing>
          <wp:inline distT="0" distB="0" distL="0" distR="0" wp14:anchorId="24A9F004" wp14:editId="395A7794">
            <wp:extent cx="4905375" cy="37242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AA" w:rsidRDefault="00DA19AA" w:rsidP="00B80828">
      <w:pPr>
        <w:pStyle w:val="22"/>
        <w:spacing w:before="62" w:after="62"/>
      </w:pPr>
      <w:r>
        <w:rPr>
          <w:rFonts w:hint="eastAsia"/>
        </w:rPr>
        <w:t>可以看到，已经成功添加了一个</w:t>
      </w:r>
      <w:r>
        <w:rPr>
          <w:rFonts w:hint="eastAsia"/>
        </w:rPr>
        <w:t>API Key</w:t>
      </w:r>
      <w:r>
        <w:rPr>
          <w:rFonts w:hint="eastAsia"/>
        </w:rPr>
        <w:t>，其实是一串奇奇怪怪的很长的字符，</w:t>
      </w:r>
      <w:r>
        <w:rPr>
          <w:rFonts w:hint="eastAsia"/>
        </w:rPr>
        <w:t>J7IKJ</w:t>
      </w:r>
      <w:r>
        <w:t>……</w:t>
      </w:r>
      <w:r>
        <w:rPr>
          <w:rFonts w:hint="eastAsia"/>
        </w:rPr>
        <w:t>等会要用到。</w:t>
      </w:r>
    </w:p>
    <w:p w:rsidR="00D35BFC" w:rsidRDefault="00D176D9" w:rsidP="00D74EE2">
      <w:pPr>
        <w:pStyle w:val="20"/>
      </w:pPr>
      <w:bookmarkStart w:id="18" w:name="_Toc357971620"/>
      <w:bookmarkStart w:id="19" w:name="_Toc358180967"/>
      <w:r w:rsidRPr="00D176D9">
        <w:t>S</w:t>
      </w:r>
      <w:r w:rsidRPr="00D176D9">
        <w:rPr>
          <w:rFonts w:hint="eastAsia"/>
        </w:rPr>
        <w:t xml:space="preserve">tep </w:t>
      </w:r>
      <w:r w:rsidR="00A07946">
        <w:rPr>
          <w:rFonts w:hint="eastAsia"/>
        </w:rPr>
        <w:t>1</w:t>
      </w:r>
      <w:r w:rsidRPr="00D176D9">
        <w:rPr>
          <w:rFonts w:hint="eastAsia"/>
        </w:rPr>
        <w:t xml:space="preserve">: </w:t>
      </w:r>
      <w:r w:rsidRPr="00D176D9">
        <w:rPr>
          <w:rFonts w:hint="eastAsia"/>
        </w:rPr>
        <w:t>配置</w:t>
      </w:r>
      <w:r w:rsidRPr="00D176D9">
        <w:rPr>
          <w:rFonts w:hint="eastAsia"/>
        </w:rPr>
        <w:t>Cloud.Node</w:t>
      </w:r>
      <w:bookmarkEnd w:id="18"/>
      <w:bookmarkEnd w:id="19"/>
    </w:p>
    <w:p w:rsidR="00601608" w:rsidRDefault="00601608" w:rsidP="00017F63">
      <w:pPr>
        <w:pStyle w:val="22"/>
        <w:spacing w:before="62" w:after="62"/>
      </w:pPr>
      <w:r>
        <w:rPr>
          <w:rFonts w:hint="eastAsia"/>
        </w:rPr>
        <w:t>用网线连接</w:t>
      </w:r>
      <w:r>
        <w:rPr>
          <w:rFonts w:hint="eastAsia"/>
        </w:rPr>
        <w:t>Cloud.Node</w:t>
      </w:r>
      <w:r>
        <w:rPr>
          <w:rFonts w:hint="eastAsia"/>
        </w:rPr>
        <w:t>与电脑：网线的一端插入电脑的网口，另一端插入</w:t>
      </w:r>
      <w:r>
        <w:rPr>
          <w:rFonts w:hint="eastAsia"/>
        </w:rPr>
        <w:t>Cloud</w:t>
      </w:r>
      <w:r>
        <w:rPr>
          <w:rFonts w:hint="eastAsia"/>
        </w:rPr>
        <w:t>的</w:t>
      </w:r>
      <w:r>
        <w:rPr>
          <w:rFonts w:hint="eastAsia"/>
        </w:rPr>
        <w:t>Ethernet</w:t>
      </w:r>
      <w:r>
        <w:rPr>
          <w:rFonts w:hint="eastAsia"/>
        </w:rPr>
        <w:t>口。</w:t>
      </w:r>
    </w:p>
    <w:p w:rsidR="00017F63" w:rsidRDefault="00CF4B8A" w:rsidP="00017F63">
      <w:pPr>
        <w:pStyle w:val="22"/>
        <w:spacing w:before="62" w:after="62"/>
      </w:pPr>
      <w:r>
        <w:rPr>
          <w:rFonts w:hint="eastAsia"/>
        </w:rPr>
        <w:t>Cloud.Node</w:t>
      </w:r>
      <w:r>
        <w:rPr>
          <w:rFonts w:hint="eastAsia"/>
        </w:rPr>
        <w:t>上电，可以看到</w:t>
      </w:r>
      <w:r w:rsidR="00601608">
        <w:rPr>
          <w:rFonts w:hint="eastAsia"/>
        </w:rPr>
        <w:t>电源等亮起。</w:t>
      </w:r>
      <w:r w:rsidR="00816CD9">
        <w:rPr>
          <w:rFonts w:hint="eastAsia"/>
        </w:rPr>
        <w:t>上电</w:t>
      </w:r>
      <w:r w:rsidR="00BD7B13">
        <w:rPr>
          <w:rFonts w:hint="eastAsia"/>
        </w:rPr>
        <w:t>大约</w:t>
      </w:r>
      <w:r w:rsidR="00BD7B13">
        <w:rPr>
          <w:rFonts w:hint="eastAsia"/>
        </w:rPr>
        <w:t>5</w:t>
      </w:r>
      <w:r w:rsidR="00BD7B13">
        <w:rPr>
          <w:rFonts w:hint="eastAsia"/>
        </w:rPr>
        <w:t>秒后</w:t>
      </w:r>
      <w:r w:rsidR="00BD7B13">
        <w:rPr>
          <w:rFonts w:hint="eastAsia"/>
        </w:rPr>
        <w:t>init</w:t>
      </w:r>
      <w:r w:rsidR="00BD7B13">
        <w:rPr>
          <w:rFonts w:hint="eastAsia"/>
        </w:rPr>
        <w:t>灯亮，表明</w:t>
      </w:r>
      <w:r w:rsidR="00BD7B13">
        <w:rPr>
          <w:rFonts w:hint="eastAsia"/>
        </w:rPr>
        <w:t>Cloud</w:t>
      </w:r>
      <w:r w:rsidR="00BD7B13">
        <w:rPr>
          <w:rFonts w:hint="eastAsia"/>
        </w:rPr>
        <w:t>正在启动。大约</w:t>
      </w:r>
      <w:r w:rsidR="00BD7B13">
        <w:rPr>
          <w:rFonts w:hint="eastAsia"/>
        </w:rPr>
        <w:t>1</w:t>
      </w:r>
      <w:r w:rsidR="00BD7B13">
        <w:rPr>
          <w:rFonts w:hint="eastAsia"/>
        </w:rPr>
        <w:t>分钟后，</w:t>
      </w:r>
      <w:r w:rsidR="00BD7B13">
        <w:rPr>
          <w:rFonts w:hint="eastAsia"/>
        </w:rPr>
        <w:t>init</w:t>
      </w:r>
      <w:r w:rsidR="00BD7B13">
        <w:rPr>
          <w:rFonts w:hint="eastAsia"/>
        </w:rPr>
        <w:t>灯熄灭，表示初始化完成，可以进行下一步的操作。</w:t>
      </w:r>
    </w:p>
    <w:p w:rsidR="00816CD9" w:rsidRDefault="00816CD9" w:rsidP="00DB41D2">
      <w:pPr>
        <w:pStyle w:val="a7"/>
      </w:pPr>
      <w:r>
        <w:rPr>
          <w:rFonts w:hint="eastAsia"/>
        </w:rPr>
        <w:t>注</w:t>
      </w:r>
      <w:r>
        <w:rPr>
          <w:rFonts w:hint="eastAsia"/>
        </w:rPr>
        <w:t>:</w:t>
      </w:r>
      <w:r>
        <w:rPr>
          <w:rFonts w:hint="eastAsia"/>
        </w:rPr>
        <w:t>在等待</w:t>
      </w:r>
      <w:r>
        <w:rPr>
          <w:rFonts w:hint="eastAsia"/>
        </w:rPr>
        <w:t>init</w:t>
      </w:r>
      <w:r>
        <w:rPr>
          <w:rFonts w:hint="eastAsia"/>
        </w:rPr>
        <w:t>灯熄灭的过程中，其他灯闪烁的状态不予理会</w:t>
      </w:r>
    </w:p>
    <w:p w:rsidR="00816CD9" w:rsidRDefault="00816CD9" w:rsidP="00816CD9">
      <w:pPr>
        <w:pStyle w:val="22"/>
        <w:spacing w:before="62" w:after="62"/>
      </w:pPr>
      <w:r>
        <w:rPr>
          <w:rFonts w:hint="eastAsia"/>
        </w:rPr>
        <w:t>Cloud.Node</w:t>
      </w:r>
      <w:r>
        <w:rPr>
          <w:rFonts w:hint="eastAsia"/>
        </w:rPr>
        <w:t>启动完成后，打开网页浏览器，输入</w:t>
      </w:r>
      <w:r>
        <w:rPr>
          <w:rFonts w:hint="eastAsia"/>
        </w:rPr>
        <w:t>192.168.255.1</w:t>
      </w:r>
      <w:r>
        <w:rPr>
          <w:rFonts w:hint="eastAsia"/>
        </w:rPr>
        <w:t>，回车，登陆到</w:t>
      </w:r>
      <w:r>
        <w:rPr>
          <w:rFonts w:hint="eastAsia"/>
        </w:rPr>
        <w:t>Cloud.Node</w:t>
      </w:r>
      <w:r>
        <w:rPr>
          <w:rFonts w:hint="eastAsia"/>
        </w:rPr>
        <w:t>的配置页面：</w:t>
      </w:r>
    </w:p>
    <w:p w:rsidR="00816CD9" w:rsidRDefault="00816CD9" w:rsidP="004C24C5">
      <w:pPr>
        <w:pStyle w:val="a6"/>
      </w:pPr>
      <w:r>
        <w:rPr>
          <w:noProof/>
        </w:rPr>
        <w:lastRenderedPageBreak/>
        <w:drawing>
          <wp:inline distT="0" distB="0" distL="0" distR="0" wp14:anchorId="05F92EAE" wp14:editId="43808DC5">
            <wp:extent cx="5486400" cy="231775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D9" w:rsidRDefault="00816CD9" w:rsidP="00816CD9">
      <w:pPr>
        <w:pStyle w:val="22"/>
        <w:spacing w:before="62" w:after="62"/>
      </w:pPr>
      <w:r>
        <w:rPr>
          <w:rFonts w:hint="eastAsia"/>
        </w:rPr>
        <w:t>在</w:t>
      </w:r>
      <w:r>
        <w:rPr>
          <w:rFonts w:hint="eastAsia"/>
        </w:rPr>
        <w:t>Network Name(ESSID)</w:t>
      </w:r>
      <w:r>
        <w:rPr>
          <w:rFonts w:hint="eastAsia"/>
        </w:rPr>
        <w:t>输入</w:t>
      </w:r>
      <w:r w:rsidR="00E31C7C">
        <w:rPr>
          <w:rFonts w:hint="eastAsia"/>
        </w:rPr>
        <w:t>Wi-Fi</w:t>
      </w:r>
      <w:r>
        <w:rPr>
          <w:rFonts w:hint="eastAsia"/>
        </w:rPr>
        <w:t>的</w:t>
      </w:r>
      <w:r>
        <w:rPr>
          <w:rFonts w:hint="eastAsia"/>
        </w:rPr>
        <w:t>SSID</w:t>
      </w:r>
      <w:r>
        <w:rPr>
          <w:rFonts w:hint="eastAsia"/>
        </w:rPr>
        <w:t>，</w:t>
      </w:r>
      <w:r>
        <w:rPr>
          <w:rFonts w:hint="eastAsia"/>
        </w:rPr>
        <w:t>Encryption</w:t>
      </w:r>
      <w:r>
        <w:rPr>
          <w:rFonts w:hint="eastAsia"/>
        </w:rPr>
        <w:t>选择加密方式，以及输入</w:t>
      </w:r>
      <w:r>
        <w:rPr>
          <w:rFonts w:hint="eastAsia"/>
        </w:rPr>
        <w:t>Key</w:t>
      </w:r>
      <w:r>
        <w:rPr>
          <w:rFonts w:hint="eastAsia"/>
        </w:rPr>
        <w:t>，选择</w:t>
      </w:r>
      <w:r>
        <w:rPr>
          <w:rFonts w:hint="eastAsia"/>
        </w:rPr>
        <w:t>Save</w:t>
      </w:r>
      <w:r>
        <w:rPr>
          <w:rFonts w:hint="eastAsia"/>
        </w:rPr>
        <w:t>。</w:t>
      </w:r>
    </w:p>
    <w:p w:rsidR="00816CD9" w:rsidRDefault="00816CD9" w:rsidP="004C24C5">
      <w:pPr>
        <w:pStyle w:val="a6"/>
      </w:pPr>
      <w:r>
        <w:rPr>
          <w:noProof/>
        </w:rPr>
        <w:drawing>
          <wp:inline distT="0" distB="0" distL="0" distR="0" wp14:anchorId="44AC25D8" wp14:editId="1B34A21E">
            <wp:extent cx="5625645" cy="19240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5180" cy="192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1D2" w:rsidRDefault="00705AD0" w:rsidP="00017F63">
      <w:pPr>
        <w:pStyle w:val="22"/>
        <w:spacing w:before="62" w:after="62"/>
      </w:pPr>
      <w:r>
        <w:rPr>
          <w:rFonts w:hint="eastAsia"/>
        </w:rPr>
        <w:t>等待网页刷新，刷新完毕尝试登录</w:t>
      </w:r>
      <w:hyperlink r:id="rId30" w:history="1">
        <w:r w:rsidRPr="00CC3961">
          <w:rPr>
            <w:rStyle w:val="a9"/>
            <w:rFonts w:hint="eastAsia"/>
          </w:rPr>
          <w:t>www.google.com</w:t>
        </w:r>
      </w:hyperlink>
      <w:r>
        <w:rPr>
          <w:rFonts w:hint="eastAsia"/>
        </w:rPr>
        <w:t xml:space="preserve">, </w:t>
      </w:r>
      <w:r>
        <w:rPr>
          <w:rFonts w:hint="eastAsia"/>
        </w:rPr>
        <w:t>如果成功登录表示配置成功，否则检查信息是否正确填入。</w:t>
      </w:r>
    </w:p>
    <w:p w:rsidR="00B526B2" w:rsidRDefault="002A70DF" w:rsidP="00B526B2">
      <w:pPr>
        <w:pStyle w:val="22"/>
        <w:spacing w:before="62" w:after="62"/>
      </w:pPr>
      <w:r>
        <w:rPr>
          <w:rFonts w:hint="eastAsia"/>
        </w:rPr>
        <w:t>之后点击</w:t>
      </w:r>
      <w:r>
        <w:rPr>
          <w:rFonts w:hint="eastAsia"/>
        </w:rPr>
        <w:t>Sensor</w:t>
      </w:r>
      <w:r>
        <w:rPr>
          <w:rFonts w:hint="eastAsia"/>
        </w:rPr>
        <w:t>按钮</w:t>
      </w:r>
      <w:r w:rsidR="00C60CBF">
        <w:rPr>
          <w:rFonts w:hint="eastAsia"/>
        </w:rPr>
        <w:t>：</w:t>
      </w:r>
    </w:p>
    <w:p w:rsidR="00C60CBF" w:rsidRDefault="00705AD0" w:rsidP="00B526B2">
      <w:pPr>
        <w:pStyle w:val="a6"/>
      </w:pPr>
      <w:r>
        <w:rPr>
          <w:noProof/>
        </w:rPr>
        <w:drawing>
          <wp:inline distT="0" distB="0" distL="0" distR="0" wp14:anchorId="5070506A" wp14:editId="7FC9C394">
            <wp:extent cx="5486400" cy="200152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CBF" w:rsidRDefault="00C60CBF" w:rsidP="00C60CBF">
      <w:pPr>
        <w:pStyle w:val="22"/>
        <w:spacing w:before="62" w:after="62"/>
      </w:pPr>
      <w:r>
        <w:rPr>
          <w:rFonts w:hint="eastAsia"/>
        </w:rPr>
        <w:t>你需要填写的是</w:t>
      </w:r>
      <w:r>
        <w:rPr>
          <w:rFonts w:hint="eastAsia"/>
        </w:rPr>
        <w:t>API Key</w:t>
      </w:r>
      <w:r>
        <w:rPr>
          <w:rFonts w:hint="eastAsia"/>
        </w:rPr>
        <w:t>和</w:t>
      </w:r>
      <w:r>
        <w:rPr>
          <w:rFonts w:hint="eastAsia"/>
        </w:rPr>
        <w:t>Title</w:t>
      </w:r>
      <w:r>
        <w:rPr>
          <w:rFonts w:hint="eastAsia"/>
        </w:rPr>
        <w:t>。</w:t>
      </w:r>
    </w:p>
    <w:p w:rsidR="00C60CBF" w:rsidRDefault="00C60CBF" w:rsidP="004C24C5">
      <w:pPr>
        <w:pStyle w:val="a6"/>
      </w:pPr>
    </w:p>
    <w:p w:rsidR="00C60CBF" w:rsidRDefault="00C60CBF" w:rsidP="00C60CBF">
      <w:pPr>
        <w:pStyle w:val="22"/>
        <w:spacing w:before="62" w:after="62"/>
      </w:pPr>
      <w:r>
        <w:rPr>
          <w:rFonts w:hint="eastAsia"/>
        </w:rPr>
        <w:t>把</w:t>
      </w:r>
      <w:r w:rsidR="003E3BDA">
        <w:rPr>
          <w:rFonts w:hint="eastAsia"/>
        </w:rPr>
        <w:t>Step0</w:t>
      </w:r>
      <w:r w:rsidR="003E3BDA">
        <w:rPr>
          <w:rFonts w:hint="eastAsia"/>
        </w:rPr>
        <w:t>末尾提到的</w:t>
      </w:r>
      <w:r>
        <w:rPr>
          <w:rFonts w:hint="eastAsia"/>
        </w:rPr>
        <w:t>API</w:t>
      </w:r>
      <w:r w:rsidR="003E3BDA">
        <w:rPr>
          <w:rFonts w:hint="eastAsia"/>
        </w:rPr>
        <w:t xml:space="preserve"> </w:t>
      </w:r>
      <w:r>
        <w:rPr>
          <w:rFonts w:hint="eastAsia"/>
        </w:rPr>
        <w:t>KEY</w:t>
      </w:r>
      <w:r>
        <w:rPr>
          <w:rFonts w:hint="eastAsia"/>
        </w:rPr>
        <w:t>复制到网页配置</w:t>
      </w:r>
      <w:r>
        <w:rPr>
          <w:rFonts w:hint="eastAsia"/>
        </w:rPr>
        <w:t>Sensor</w:t>
      </w:r>
      <w:r>
        <w:rPr>
          <w:rFonts w:hint="eastAsia"/>
        </w:rPr>
        <w:t>里面的</w:t>
      </w:r>
      <w:r>
        <w:rPr>
          <w:rFonts w:hint="eastAsia"/>
        </w:rPr>
        <w:t>API Key</w:t>
      </w:r>
      <w:r>
        <w:rPr>
          <w:rFonts w:hint="eastAsia"/>
        </w:rPr>
        <w:t>。</w:t>
      </w:r>
    </w:p>
    <w:p w:rsidR="00C60CBF" w:rsidRDefault="00C60CBF" w:rsidP="00C60CBF">
      <w:pPr>
        <w:pStyle w:val="22"/>
        <w:spacing w:before="62" w:after="62"/>
      </w:pPr>
      <w:r>
        <w:rPr>
          <w:rFonts w:hint="eastAsia"/>
        </w:rPr>
        <w:t>Title</w:t>
      </w:r>
      <w:r>
        <w:rPr>
          <w:rFonts w:hint="eastAsia"/>
        </w:rPr>
        <w:t>随便填入一个名字，这里填的是</w:t>
      </w:r>
      <w:r>
        <w:rPr>
          <w:rFonts w:hint="eastAsia"/>
        </w:rPr>
        <w:t>Cloud_Node</w:t>
      </w:r>
      <w:r w:rsidR="0070035D">
        <w:rPr>
          <w:rFonts w:hint="eastAsia"/>
        </w:rPr>
        <w:t>，稍后你就会知道这个名字的用途。</w:t>
      </w:r>
    </w:p>
    <w:p w:rsidR="00DB41D2" w:rsidRPr="00C60CBF" w:rsidRDefault="00DB41D2" w:rsidP="00C60CBF">
      <w:pPr>
        <w:pStyle w:val="22"/>
        <w:spacing w:before="62" w:after="62"/>
      </w:pPr>
      <w:r>
        <w:rPr>
          <w:rFonts w:hint="eastAsia"/>
        </w:rPr>
        <w:t>点击右下角的</w:t>
      </w:r>
      <w:r>
        <w:rPr>
          <w:rFonts w:hint="eastAsia"/>
        </w:rPr>
        <w:t>Save</w:t>
      </w:r>
      <w:r>
        <w:rPr>
          <w:rFonts w:hint="eastAsia"/>
        </w:rPr>
        <w:t>完成配置，等待页面刷新完成。</w:t>
      </w:r>
    </w:p>
    <w:p w:rsidR="00C60CBF" w:rsidRDefault="003E3BDA" w:rsidP="003E3BDA">
      <w:pPr>
        <w:pStyle w:val="a6"/>
      </w:pPr>
      <w:r>
        <w:rPr>
          <w:noProof/>
        </w:rPr>
        <w:drawing>
          <wp:inline distT="0" distB="0" distL="0" distR="0" wp14:anchorId="60DD27E8" wp14:editId="1F50CA8C">
            <wp:extent cx="5486400" cy="3199130"/>
            <wp:effectExtent l="0" t="0" r="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20" w:rsidRDefault="00601608" w:rsidP="00DB41D2">
      <w:pPr>
        <w:pStyle w:val="22"/>
        <w:spacing w:before="62" w:after="62"/>
      </w:pPr>
      <w:r>
        <w:br w:type="page"/>
      </w:r>
    </w:p>
    <w:p w:rsidR="00BB3D20" w:rsidRDefault="00BB3D20" w:rsidP="00D74EE2">
      <w:pPr>
        <w:pStyle w:val="20"/>
      </w:pPr>
      <w:bookmarkStart w:id="20" w:name="_Toc357971621"/>
      <w:bookmarkStart w:id="21" w:name="_Toc358180968"/>
      <w:r w:rsidRPr="00BB3D20">
        <w:rPr>
          <w:rFonts w:hint="eastAsia"/>
        </w:rPr>
        <w:lastRenderedPageBreak/>
        <w:t xml:space="preserve">Step </w:t>
      </w:r>
      <w:r w:rsidR="00A07946">
        <w:rPr>
          <w:rFonts w:hint="eastAsia"/>
        </w:rPr>
        <w:t>2</w:t>
      </w:r>
      <w:r w:rsidRPr="00BB3D20">
        <w:rPr>
          <w:rFonts w:hint="eastAsia"/>
        </w:rPr>
        <w:t>：配置</w:t>
      </w:r>
      <w:r w:rsidR="006B274C">
        <w:rPr>
          <w:rFonts w:hint="eastAsia"/>
        </w:rPr>
        <w:t>Atom.Node</w:t>
      </w:r>
      <w:bookmarkEnd w:id="20"/>
      <w:bookmarkEnd w:id="21"/>
    </w:p>
    <w:p w:rsidR="00AD74D3" w:rsidRDefault="006B274C" w:rsidP="006B274C">
      <w:pPr>
        <w:pStyle w:val="22"/>
        <w:spacing w:before="62" w:after="62"/>
      </w:pPr>
      <w:r>
        <w:t>把</w:t>
      </w:r>
      <w:r>
        <w:rPr>
          <w:rFonts w:hint="eastAsia"/>
        </w:rPr>
        <w:t>Grove-Light Sensor</w:t>
      </w:r>
      <w:r>
        <w:rPr>
          <w:rFonts w:hint="eastAsia"/>
        </w:rPr>
        <w:t>接入</w:t>
      </w:r>
      <w:r w:rsidR="00AD74D3">
        <w:rPr>
          <w:rFonts w:hint="eastAsia"/>
        </w:rPr>
        <w:t>Atom.Node</w:t>
      </w:r>
      <w:r w:rsidR="00AD74D3">
        <w:rPr>
          <w:rFonts w:hint="eastAsia"/>
        </w:rPr>
        <w:t>：</w:t>
      </w:r>
    </w:p>
    <w:p w:rsidR="00AD74D3" w:rsidRDefault="00AD74D3" w:rsidP="004C24C5">
      <w:pPr>
        <w:pStyle w:val="a6"/>
      </w:pPr>
      <w:r>
        <w:rPr>
          <w:noProof/>
        </w:rPr>
        <w:drawing>
          <wp:inline distT="0" distB="0" distL="0" distR="0" wp14:anchorId="378663DD" wp14:editId="39B1D786">
            <wp:extent cx="3619500" cy="2620367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22396" cy="262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4D3" w:rsidRDefault="00AD74D3" w:rsidP="006B274C">
      <w:pPr>
        <w:pStyle w:val="22"/>
        <w:spacing w:before="62" w:after="62"/>
      </w:pPr>
      <w:r>
        <w:rPr>
          <w:rFonts w:hint="eastAsia"/>
        </w:rPr>
        <w:t>打开配置</w:t>
      </w:r>
      <w:r>
        <w:rPr>
          <w:rFonts w:hint="eastAsia"/>
        </w:rPr>
        <w:t>Atom</w:t>
      </w:r>
      <w:r>
        <w:rPr>
          <w:rFonts w:hint="eastAsia"/>
        </w:rPr>
        <w:t>的手机</w:t>
      </w:r>
      <w:r>
        <w:rPr>
          <w:rFonts w:hint="eastAsia"/>
        </w:rPr>
        <w:t>APP</w:t>
      </w:r>
      <w:r>
        <w:rPr>
          <w:rFonts w:hint="eastAsia"/>
        </w:rPr>
        <w:t>，</w:t>
      </w:r>
      <w:r w:rsidR="006B274C">
        <w:rPr>
          <w:rFonts w:hint="eastAsia"/>
        </w:rPr>
        <w:t>对</w:t>
      </w:r>
      <w:r w:rsidR="006B274C">
        <w:rPr>
          <w:rFonts w:hint="eastAsia"/>
        </w:rPr>
        <w:t>Atom.Node</w:t>
      </w:r>
      <w:r w:rsidR="006B274C">
        <w:rPr>
          <w:rFonts w:hint="eastAsia"/>
        </w:rPr>
        <w:t>进行配置，每</w:t>
      </w:r>
      <w:r w:rsidR="006B274C">
        <w:rPr>
          <w:rFonts w:hint="eastAsia"/>
        </w:rPr>
        <w:t>1s</w:t>
      </w:r>
      <w:r>
        <w:rPr>
          <w:rFonts w:hint="eastAsia"/>
        </w:rPr>
        <w:t>广播一次：</w:t>
      </w:r>
    </w:p>
    <w:p w:rsidR="00AD74D3" w:rsidRDefault="006650C1" w:rsidP="004C24C5">
      <w:pPr>
        <w:pStyle w:val="a6"/>
      </w:pPr>
      <w:r>
        <w:rPr>
          <w:noProof/>
        </w:rPr>
        <w:drawing>
          <wp:inline distT="0" distB="0" distL="0" distR="0" wp14:anchorId="01F13782" wp14:editId="1DEB2655">
            <wp:extent cx="1835542" cy="2921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8523" cy="292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74C" w:rsidRDefault="00B12F14" w:rsidP="006B274C">
      <w:pPr>
        <w:pStyle w:val="22"/>
        <w:spacing w:before="62" w:after="62"/>
      </w:pPr>
      <w:r>
        <w:rPr>
          <w:rFonts w:hint="eastAsia"/>
        </w:rPr>
        <w:t>配置完毕，</w:t>
      </w:r>
      <w:r>
        <w:rPr>
          <w:rFonts w:hint="eastAsia"/>
        </w:rPr>
        <w:t>Atom.Node</w:t>
      </w:r>
      <w:r>
        <w:rPr>
          <w:rFonts w:hint="eastAsia"/>
        </w:rPr>
        <w:t>开始广播数据</w:t>
      </w:r>
      <w:r w:rsidR="00B05305">
        <w:rPr>
          <w:rFonts w:hint="eastAsia"/>
        </w:rPr>
        <w:t>，</w:t>
      </w:r>
      <w:r w:rsidR="002017A4">
        <w:rPr>
          <w:rFonts w:hint="eastAsia"/>
        </w:rPr>
        <w:t>Cloud.Node</w:t>
      </w:r>
      <w:r w:rsidR="002017A4">
        <w:rPr>
          <w:rFonts w:hint="eastAsia"/>
        </w:rPr>
        <w:t>内置</w:t>
      </w:r>
      <w:r w:rsidR="002017A4">
        <w:rPr>
          <w:rFonts w:hint="eastAsia"/>
        </w:rPr>
        <w:t>X</w:t>
      </w:r>
      <w:r w:rsidR="002017A4">
        <w:t>b</w:t>
      </w:r>
      <w:r w:rsidR="002017A4">
        <w:rPr>
          <w:rFonts w:hint="eastAsia"/>
        </w:rPr>
        <w:t>ee</w:t>
      </w:r>
      <w:r w:rsidR="002017A4">
        <w:rPr>
          <w:rFonts w:hint="eastAsia"/>
        </w:rPr>
        <w:t>接收到广播数据后，自动创建了一个设备，并且接收到传感器值后，自动把数据推送到</w:t>
      </w:r>
      <w:r w:rsidR="00AA3F1C">
        <w:rPr>
          <w:rFonts w:hint="eastAsia"/>
        </w:rPr>
        <w:t>Xively</w:t>
      </w:r>
    </w:p>
    <w:p w:rsidR="004F7EE6" w:rsidRDefault="004F7EE6" w:rsidP="006B274C">
      <w:pPr>
        <w:pStyle w:val="22"/>
        <w:spacing w:before="62" w:after="62"/>
      </w:pPr>
      <w:r>
        <w:rPr>
          <w:rFonts w:hint="eastAsia"/>
        </w:rPr>
        <w:t>把配置好的</w:t>
      </w:r>
      <w:r>
        <w:rPr>
          <w:rFonts w:hint="eastAsia"/>
        </w:rPr>
        <w:t>Atom.Node</w:t>
      </w:r>
      <w:r>
        <w:rPr>
          <w:rFonts w:hint="eastAsia"/>
        </w:rPr>
        <w:t>放置到阳台或者窗台，让它能够感受到室外的光线，就可以不用管它了。</w:t>
      </w:r>
    </w:p>
    <w:p w:rsidR="00B12F14" w:rsidRDefault="00E272FC" w:rsidP="00E272FC">
      <w:pPr>
        <w:widowControl/>
        <w:spacing w:beforeLines="0" w:before="0" w:afterLines="0" w:after="0"/>
        <w:jc w:val="left"/>
      </w:pPr>
      <w:r>
        <w:br w:type="page"/>
      </w:r>
    </w:p>
    <w:p w:rsidR="00B12F14" w:rsidRDefault="00B12F14" w:rsidP="00D74EE2">
      <w:pPr>
        <w:pStyle w:val="20"/>
      </w:pPr>
      <w:bookmarkStart w:id="22" w:name="_Toc357971622"/>
      <w:bookmarkStart w:id="23" w:name="_Toc358180969"/>
      <w:r w:rsidRPr="00567839">
        <w:rPr>
          <w:rFonts w:hint="eastAsia"/>
        </w:rPr>
        <w:lastRenderedPageBreak/>
        <w:t xml:space="preserve">Step </w:t>
      </w:r>
      <w:r w:rsidR="00A07946">
        <w:rPr>
          <w:rFonts w:hint="eastAsia"/>
        </w:rPr>
        <w:t>3</w:t>
      </w:r>
      <w:r w:rsidRPr="00567839">
        <w:rPr>
          <w:rFonts w:hint="eastAsia"/>
        </w:rPr>
        <w:t>：</w:t>
      </w:r>
      <w:r w:rsidR="00567839" w:rsidRPr="00567839">
        <w:rPr>
          <w:rFonts w:hint="eastAsia"/>
        </w:rPr>
        <w:t>查看设备列表</w:t>
      </w:r>
      <w:bookmarkEnd w:id="22"/>
      <w:bookmarkEnd w:id="23"/>
    </w:p>
    <w:p w:rsidR="00567839" w:rsidRDefault="00567839" w:rsidP="00567839">
      <w:pPr>
        <w:pStyle w:val="22"/>
        <w:spacing w:before="62" w:after="62"/>
      </w:pPr>
      <w:r>
        <w:rPr>
          <w:rFonts w:hint="eastAsia"/>
        </w:rPr>
        <w:t>进入网页配置端，点</w:t>
      </w:r>
      <w:r>
        <w:rPr>
          <w:rFonts w:hint="eastAsia"/>
        </w:rPr>
        <w:t>sensor</w:t>
      </w:r>
      <w:r>
        <w:rPr>
          <w:rFonts w:hint="eastAsia"/>
        </w:rPr>
        <w:t>，你会看到，</w:t>
      </w:r>
      <w:r>
        <w:rPr>
          <w:rFonts w:hint="eastAsia"/>
        </w:rPr>
        <w:t>Cloud</w:t>
      </w:r>
      <w:r>
        <w:rPr>
          <w:rFonts w:hint="eastAsia"/>
        </w:rPr>
        <w:t>的</w:t>
      </w:r>
      <w:r>
        <w:rPr>
          <w:rFonts w:hint="eastAsia"/>
        </w:rPr>
        <w:t>Device List</w:t>
      </w:r>
      <w:r>
        <w:rPr>
          <w:rFonts w:hint="eastAsia"/>
        </w:rPr>
        <w:t>里面已经出现了</w:t>
      </w:r>
      <w:r>
        <w:rPr>
          <w:rFonts w:hint="eastAsia"/>
        </w:rPr>
        <w:t>Light Sensor</w:t>
      </w:r>
      <w:r>
        <w:rPr>
          <w:rFonts w:hint="eastAsia"/>
        </w:rPr>
        <w:t>的列表：</w:t>
      </w:r>
    </w:p>
    <w:p w:rsidR="00567839" w:rsidRDefault="003E3BDA" w:rsidP="004C24C5">
      <w:pPr>
        <w:pStyle w:val="a6"/>
      </w:pPr>
      <w:r>
        <w:rPr>
          <w:noProof/>
        </w:rPr>
        <w:drawing>
          <wp:inline distT="0" distB="0" distL="0" distR="0" wp14:anchorId="724B137C" wp14:editId="5FEB9068">
            <wp:extent cx="5486400" cy="2455545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BDA" w:rsidRDefault="00567839" w:rsidP="00567839">
      <w:pPr>
        <w:pStyle w:val="22"/>
        <w:spacing w:before="62" w:after="62"/>
      </w:pPr>
      <w:r>
        <w:rPr>
          <w:rFonts w:hint="eastAsia"/>
        </w:rPr>
        <w:t>同时</w:t>
      </w:r>
      <w:r w:rsidR="003E3BDA">
        <w:rPr>
          <w:rFonts w:hint="eastAsia"/>
        </w:rPr>
        <w:t>Xively</w:t>
      </w:r>
      <w:r>
        <w:rPr>
          <w:rFonts w:hint="eastAsia"/>
        </w:rPr>
        <w:t>上也添加了该设备，</w:t>
      </w:r>
      <w:r w:rsidR="003E3BDA">
        <w:rPr>
          <w:rFonts w:hint="eastAsia"/>
        </w:rPr>
        <w:t>切换到</w:t>
      </w:r>
      <w:r w:rsidR="003E3BDA">
        <w:rPr>
          <w:rFonts w:hint="eastAsia"/>
        </w:rPr>
        <w:t>Xively</w:t>
      </w:r>
      <w:r w:rsidR="003E3BDA">
        <w:rPr>
          <w:rFonts w:hint="eastAsia"/>
        </w:rPr>
        <w:t>的界面，点击</w:t>
      </w:r>
      <w:r w:rsidR="003E3BDA">
        <w:rPr>
          <w:rFonts w:hint="eastAsia"/>
        </w:rPr>
        <w:t>DEVELOP</w:t>
      </w:r>
      <w:r w:rsidR="003E3BDA">
        <w:rPr>
          <w:rFonts w:hint="eastAsia"/>
        </w:rPr>
        <w:t>。</w:t>
      </w:r>
    </w:p>
    <w:p w:rsidR="003E3BDA" w:rsidRDefault="003E3BDA" w:rsidP="00937D1F">
      <w:pPr>
        <w:pStyle w:val="af6"/>
        <w:spacing w:before="62" w:after="62"/>
      </w:pPr>
      <w:r>
        <w:rPr>
          <w:noProof/>
        </w:rPr>
        <w:drawing>
          <wp:inline distT="0" distB="0" distL="0" distR="0" wp14:anchorId="70D93ED4" wp14:editId="594C4154">
            <wp:extent cx="5486400" cy="156591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BDA" w:rsidRDefault="003E3BDA" w:rsidP="00567839">
      <w:pPr>
        <w:pStyle w:val="22"/>
        <w:spacing w:before="62" w:after="62"/>
      </w:pPr>
      <w:r>
        <w:rPr>
          <w:rFonts w:hint="eastAsia"/>
        </w:rPr>
        <w:t>可以在网页的下方看到：</w:t>
      </w:r>
    </w:p>
    <w:p w:rsidR="003E3BDA" w:rsidRDefault="003E3BDA" w:rsidP="00567839">
      <w:pPr>
        <w:pStyle w:val="22"/>
        <w:spacing w:before="62" w:after="62"/>
      </w:pPr>
      <w:r>
        <w:rPr>
          <w:noProof/>
        </w:rPr>
        <w:drawing>
          <wp:inline distT="0" distB="0" distL="0" distR="0" wp14:anchorId="4F1B076D" wp14:editId="12ECEE2C">
            <wp:extent cx="5486400" cy="120205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BDA" w:rsidRDefault="003E3BDA" w:rsidP="00567839">
      <w:pPr>
        <w:pStyle w:val="22"/>
        <w:spacing w:before="62" w:after="62"/>
      </w:pPr>
      <w:r>
        <w:rPr>
          <w:rFonts w:hint="eastAsia"/>
        </w:rPr>
        <w:t>Cloud.Node</w:t>
      </w:r>
      <w:r>
        <w:rPr>
          <w:rFonts w:hint="eastAsia"/>
        </w:rPr>
        <w:t>已经在</w:t>
      </w:r>
      <w:r>
        <w:rPr>
          <w:rFonts w:hint="eastAsia"/>
        </w:rPr>
        <w:t>Xively</w:t>
      </w:r>
      <w:r>
        <w:rPr>
          <w:rFonts w:hint="eastAsia"/>
        </w:rPr>
        <w:t>上添加了这个设备了，如果想看里面的数据，点击</w:t>
      </w:r>
      <w:r>
        <w:rPr>
          <w:rFonts w:hint="eastAsia"/>
        </w:rPr>
        <w:t>Cloud_Node_3</w:t>
      </w:r>
      <w:r>
        <w:rPr>
          <w:rFonts w:hint="eastAsia"/>
        </w:rPr>
        <w:t>：</w:t>
      </w:r>
    </w:p>
    <w:p w:rsidR="003E3BDA" w:rsidRDefault="003E3BDA" w:rsidP="003E3BDA">
      <w:pPr>
        <w:pStyle w:val="a6"/>
      </w:pPr>
      <w:r>
        <w:rPr>
          <w:noProof/>
        </w:rPr>
        <w:lastRenderedPageBreak/>
        <w:drawing>
          <wp:inline distT="0" distB="0" distL="0" distR="0" wp14:anchorId="04C30526" wp14:editId="48A92486">
            <wp:extent cx="5486400" cy="3160395"/>
            <wp:effectExtent l="0" t="0" r="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BDA" w:rsidRDefault="003E3BDA" w:rsidP="00567839">
      <w:pPr>
        <w:pStyle w:val="22"/>
        <w:spacing w:before="62" w:after="62"/>
      </w:pPr>
      <w:r>
        <w:rPr>
          <w:rFonts w:hint="eastAsia"/>
        </w:rPr>
        <w:t>看到了我们刚才上传的数据。</w:t>
      </w:r>
    </w:p>
    <w:p w:rsidR="00F63776" w:rsidRDefault="00FA4374" w:rsidP="003E3BDA">
      <w:pPr>
        <w:pStyle w:val="22"/>
        <w:spacing w:before="62" w:after="62"/>
      </w:pPr>
      <w:r>
        <w:rPr>
          <w:rFonts w:hint="eastAsia"/>
        </w:rPr>
        <w:t>这标志着</w:t>
      </w:r>
      <w:r w:rsidR="003C0D21">
        <w:rPr>
          <w:rFonts w:hint="eastAsia"/>
        </w:rPr>
        <w:t>你的</w:t>
      </w:r>
      <w:r w:rsidR="003C0D21">
        <w:rPr>
          <w:rFonts w:hint="eastAsia"/>
        </w:rPr>
        <w:t>Cloud.Node</w:t>
      </w:r>
      <w:r w:rsidR="003C0D21">
        <w:rPr>
          <w:rFonts w:hint="eastAsia"/>
        </w:rPr>
        <w:t>已经初步工作起来了。</w:t>
      </w:r>
      <w:r w:rsidR="003E3BDA">
        <w:rPr>
          <w:rFonts w:hint="eastAsia"/>
        </w:rPr>
        <w:t>这里</w:t>
      </w:r>
      <w:r w:rsidR="005E640E">
        <w:rPr>
          <w:rFonts w:hint="eastAsia"/>
        </w:rPr>
        <w:t>仅仅是</w:t>
      </w:r>
      <w:r w:rsidR="003E3BDA">
        <w:rPr>
          <w:rFonts w:hint="eastAsia"/>
        </w:rPr>
        <w:t>简单介绍了</w:t>
      </w:r>
      <w:r w:rsidR="003E3BDA">
        <w:rPr>
          <w:rFonts w:hint="eastAsia"/>
        </w:rPr>
        <w:t>Xively</w:t>
      </w:r>
      <w:r w:rsidR="003E3BDA">
        <w:rPr>
          <w:rFonts w:hint="eastAsia"/>
        </w:rPr>
        <w:t>的使用，</w:t>
      </w:r>
      <w:r w:rsidR="003E3BDA">
        <w:rPr>
          <w:rFonts w:hint="eastAsia"/>
        </w:rPr>
        <w:t>Xively</w:t>
      </w:r>
      <w:r w:rsidR="003E3BDA">
        <w:rPr>
          <w:rFonts w:hint="eastAsia"/>
        </w:rPr>
        <w:t>本身功能是非常强大的，你可以自己尝试进行更加深入了解。</w:t>
      </w:r>
      <w:r w:rsidR="00820E37">
        <w:br w:type="page"/>
      </w:r>
      <w:bookmarkStart w:id="24" w:name="_Toc357971623"/>
    </w:p>
    <w:p w:rsidR="00820E37" w:rsidRDefault="001D5AB4" w:rsidP="00F63776">
      <w:pPr>
        <w:pStyle w:val="12"/>
        <w:ind w:left="641" w:hanging="641"/>
      </w:pPr>
      <w:bookmarkStart w:id="25" w:name="_Toc358180970"/>
      <w:r>
        <w:rPr>
          <w:rFonts w:hint="eastAsia"/>
        </w:rPr>
        <w:lastRenderedPageBreak/>
        <w:t>参考链接</w:t>
      </w:r>
      <w:bookmarkEnd w:id="24"/>
      <w:bookmarkEnd w:id="25"/>
    </w:p>
    <w:p w:rsidR="001D5AB4" w:rsidRPr="00A5639D" w:rsidRDefault="0088163A" w:rsidP="001D5AB4">
      <w:pPr>
        <w:pStyle w:val="HTML"/>
        <w:numPr>
          <w:ilvl w:val="0"/>
          <w:numId w:val="37"/>
        </w:numPr>
        <w:tabs>
          <w:tab w:val="clear" w:pos="916"/>
          <w:tab w:val="clear" w:pos="2748"/>
          <w:tab w:val="left" w:pos="426"/>
          <w:tab w:val="left" w:pos="2535"/>
        </w:tabs>
        <w:spacing w:before="62" w:after="62"/>
        <w:rPr>
          <w:rFonts w:ascii="Calibri" w:hAnsi="Calibri" w:cs="Calibri"/>
          <w:kern w:val="44"/>
          <w:szCs w:val="21"/>
        </w:rPr>
      </w:pPr>
      <w:hyperlink r:id="rId38" w:history="1">
        <w:r w:rsidR="001D5AB4" w:rsidRPr="00A5639D">
          <w:rPr>
            <w:rStyle w:val="a9"/>
            <w:rFonts w:ascii="Calibri" w:hAnsi="Calibri" w:cs="Calibri" w:hint="eastAsia"/>
            <w:kern w:val="44"/>
            <w:szCs w:val="21"/>
          </w:rPr>
          <w:t>www.seeedstudio.com</w:t>
        </w:r>
      </w:hyperlink>
      <w:r w:rsidR="001D5AB4" w:rsidRPr="00A5639D">
        <w:rPr>
          <w:rFonts w:ascii="Calibri" w:hAnsi="Calibri" w:cs="Calibri" w:hint="eastAsia"/>
          <w:kern w:val="44"/>
          <w:szCs w:val="21"/>
        </w:rPr>
        <w:tab/>
        <w:t xml:space="preserve">: Dragrove vendor, more info about Dragrove and its </w:t>
      </w:r>
      <w:r w:rsidR="001D5AB4" w:rsidRPr="00A5639D">
        <w:rPr>
          <w:rFonts w:ascii="Calibri" w:hAnsi="Calibri" w:cs="Calibri"/>
          <w:kern w:val="44"/>
          <w:szCs w:val="21"/>
        </w:rPr>
        <w:t>development</w:t>
      </w:r>
      <w:r w:rsidR="001D5AB4" w:rsidRPr="00A5639D">
        <w:rPr>
          <w:rFonts w:ascii="Calibri" w:hAnsi="Calibri" w:cs="Calibri" w:hint="eastAsia"/>
          <w:kern w:val="44"/>
          <w:szCs w:val="21"/>
        </w:rPr>
        <w:t xml:space="preserve"> kit can be found here. </w:t>
      </w:r>
    </w:p>
    <w:p w:rsidR="001D5AB4" w:rsidRDefault="0088163A" w:rsidP="001D5AB4">
      <w:pPr>
        <w:pStyle w:val="HTML"/>
        <w:numPr>
          <w:ilvl w:val="0"/>
          <w:numId w:val="37"/>
        </w:numPr>
        <w:tabs>
          <w:tab w:val="clear" w:pos="916"/>
          <w:tab w:val="left" w:pos="426"/>
        </w:tabs>
        <w:spacing w:before="62" w:after="62"/>
        <w:rPr>
          <w:rFonts w:ascii="Calibri" w:hAnsi="Calibri" w:cs="Calibri"/>
          <w:kern w:val="44"/>
          <w:szCs w:val="21"/>
        </w:rPr>
      </w:pPr>
      <w:hyperlink r:id="rId39" w:history="1">
        <w:r w:rsidR="001D5AB4" w:rsidRPr="00A5639D">
          <w:rPr>
            <w:rStyle w:val="a9"/>
            <w:rFonts w:ascii="Calibri" w:hAnsi="Calibri" w:cs="Calibri" w:hint="eastAsia"/>
            <w:kern w:val="44"/>
            <w:szCs w:val="21"/>
          </w:rPr>
          <w:t>www.openwrt.org</w:t>
        </w:r>
      </w:hyperlink>
      <w:r w:rsidR="001D5AB4">
        <w:rPr>
          <w:rFonts w:ascii="Calibri" w:hAnsi="Calibri" w:cs="Calibri" w:hint="eastAsia"/>
          <w:kern w:val="44"/>
          <w:szCs w:val="21"/>
        </w:rPr>
        <w:t>: E</w:t>
      </w:r>
      <w:r w:rsidR="001D5AB4" w:rsidRPr="00A5639D">
        <w:rPr>
          <w:rFonts w:ascii="Calibri" w:hAnsi="Calibri" w:cs="Calibri" w:hint="eastAsia"/>
          <w:kern w:val="44"/>
          <w:szCs w:val="21"/>
        </w:rPr>
        <w:t xml:space="preserve">mbedded linux used in </w:t>
      </w:r>
      <w:r w:rsidR="001D5AB4" w:rsidRPr="00A5639D">
        <w:rPr>
          <w:rFonts w:ascii="Calibri" w:hAnsi="Calibri" w:cs="Calibri"/>
          <w:kern w:val="44"/>
          <w:szCs w:val="21"/>
        </w:rPr>
        <w:t>Dragino</w:t>
      </w:r>
      <w:r w:rsidR="001D5AB4" w:rsidRPr="00A5639D">
        <w:rPr>
          <w:rFonts w:ascii="Calibri" w:hAnsi="Calibri" w:cs="Calibri" w:hint="eastAsia"/>
          <w:kern w:val="44"/>
          <w:szCs w:val="21"/>
        </w:rPr>
        <w:t>.</w:t>
      </w:r>
    </w:p>
    <w:p w:rsidR="001D5AB4" w:rsidRDefault="0088163A" w:rsidP="001D5AB4">
      <w:pPr>
        <w:pStyle w:val="HTML"/>
        <w:numPr>
          <w:ilvl w:val="0"/>
          <w:numId w:val="37"/>
        </w:numPr>
        <w:tabs>
          <w:tab w:val="clear" w:pos="916"/>
          <w:tab w:val="left" w:pos="426"/>
        </w:tabs>
        <w:spacing w:before="62" w:after="62"/>
        <w:rPr>
          <w:rFonts w:ascii="Calibri" w:hAnsi="Calibri" w:cs="Calibri"/>
          <w:kern w:val="44"/>
          <w:szCs w:val="21"/>
        </w:rPr>
      </w:pPr>
      <w:hyperlink r:id="rId40" w:history="1">
        <w:r w:rsidR="001D5AB4" w:rsidRPr="00302265">
          <w:rPr>
            <w:rStyle w:val="a9"/>
            <w:rFonts w:ascii="Calibri" w:hAnsi="Calibri" w:cs="Calibri"/>
            <w:kern w:val="44"/>
            <w:szCs w:val="21"/>
          </w:rPr>
          <w:t>wiki.dragino.com</w:t>
        </w:r>
      </w:hyperlink>
      <w:r w:rsidR="001D5AB4">
        <w:rPr>
          <w:rFonts w:ascii="Calibri" w:hAnsi="Calibri" w:cs="Calibri" w:hint="eastAsia"/>
          <w:kern w:val="44"/>
          <w:szCs w:val="21"/>
        </w:rPr>
        <w:t>: General software/hardware design info for Dragino MS12</w:t>
      </w:r>
    </w:p>
    <w:p w:rsidR="001D5AB4" w:rsidRDefault="0088163A" w:rsidP="001D5AB4">
      <w:pPr>
        <w:pStyle w:val="HTML"/>
        <w:numPr>
          <w:ilvl w:val="0"/>
          <w:numId w:val="37"/>
        </w:numPr>
        <w:tabs>
          <w:tab w:val="clear" w:pos="916"/>
          <w:tab w:val="left" w:pos="426"/>
        </w:tabs>
        <w:spacing w:before="62" w:after="62"/>
        <w:rPr>
          <w:rFonts w:ascii="Calibri" w:hAnsi="Calibri" w:cs="Calibri"/>
          <w:kern w:val="44"/>
          <w:szCs w:val="21"/>
        </w:rPr>
      </w:pPr>
      <w:hyperlink r:id="rId41" w:history="1">
        <w:r w:rsidR="001D5AB4" w:rsidRPr="00302265">
          <w:rPr>
            <w:rStyle w:val="a9"/>
            <w:rFonts w:ascii="Calibri" w:hAnsi="Calibri" w:cs="Calibri" w:hint="eastAsia"/>
            <w:kern w:val="44"/>
            <w:szCs w:val="21"/>
          </w:rPr>
          <w:t>www.xively.com</w:t>
        </w:r>
      </w:hyperlink>
      <w:r w:rsidR="001D5AB4">
        <w:rPr>
          <w:rFonts w:ascii="Calibri" w:hAnsi="Calibri" w:cs="Calibri" w:hint="eastAsia"/>
          <w:kern w:val="44"/>
          <w:szCs w:val="21"/>
        </w:rPr>
        <w:t>: A public IoT RESTful server.</w:t>
      </w:r>
    </w:p>
    <w:p w:rsidR="001D5AB4" w:rsidRDefault="0088163A" w:rsidP="001D5AB4">
      <w:pPr>
        <w:pStyle w:val="HTML"/>
        <w:numPr>
          <w:ilvl w:val="0"/>
          <w:numId w:val="37"/>
        </w:numPr>
        <w:tabs>
          <w:tab w:val="clear" w:pos="916"/>
          <w:tab w:val="left" w:pos="426"/>
        </w:tabs>
        <w:spacing w:before="62" w:after="62"/>
        <w:rPr>
          <w:rFonts w:ascii="Calibri" w:hAnsi="Calibri" w:cs="Calibri"/>
          <w:kern w:val="44"/>
          <w:szCs w:val="21"/>
        </w:rPr>
      </w:pPr>
      <w:hyperlink r:id="rId42" w:history="1">
        <w:r w:rsidR="001D5AB4" w:rsidRPr="00302265">
          <w:rPr>
            <w:rStyle w:val="a9"/>
            <w:rFonts w:ascii="Calibri" w:hAnsi="Calibri" w:cs="Calibri" w:hint="eastAsia"/>
            <w:kern w:val="44"/>
            <w:szCs w:val="21"/>
          </w:rPr>
          <w:t>www.yeelink.com</w:t>
        </w:r>
      </w:hyperlink>
      <w:r w:rsidR="001D5AB4">
        <w:rPr>
          <w:rFonts w:ascii="Calibri" w:hAnsi="Calibri" w:cs="Calibri" w:hint="eastAsia"/>
          <w:kern w:val="44"/>
          <w:szCs w:val="21"/>
        </w:rPr>
        <w:t>: A public IoT RESTful server used in C</w:t>
      </w:r>
      <w:r w:rsidR="001D5AB4">
        <w:rPr>
          <w:rFonts w:ascii="Calibri" w:hAnsi="Calibri" w:cs="Calibri"/>
          <w:kern w:val="44"/>
          <w:szCs w:val="21"/>
        </w:rPr>
        <w:t>h</w:t>
      </w:r>
      <w:r w:rsidR="001D5AB4">
        <w:rPr>
          <w:rFonts w:ascii="Calibri" w:hAnsi="Calibri" w:cs="Calibri" w:hint="eastAsia"/>
          <w:kern w:val="44"/>
          <w:szCs w:val="21"/>
        </w:rPr>
        <w:t xml:space="preserve">ina. </w:t>
      </w:r>
    </w:p>
    <w:p w:rsidR="001D5AB4" w:rsidRPr="00CB5796" w:rsidRDefault="0088163A" w:rsidP="001D5AB4">
      <w:pPr>
        <w:pStyle w:val="HTML"/>
        <w:numPr>
          <w:ilvl w:val="0"/>
          <w:numId w:val="37"/>
        </w:numPr>
        <w:tabs>
          <w:tab w:val="clear" w:pos="916"/>
          <w:tab w:val="left" w:pos="426"/>
        </w:tabs>
        <w:spacing w:before="62" w:after="62"/>
        <w:rPr>
          <w:rFonts w:asciiTheme="majorHAnsi" w:hAnsiTheme="majorHAnsi" w:cs="Calibri"/>
          <w:kern w:val="44"/>
          <w:szCs w:val="21"/>
        </w:rPr>
      </w:pPr>
      <w:hyperlink r:id="rId43" w:history="1">
        <w:r w:rsidR="001D5AB4" w:rsidRPr="00CB5796">
          <w:rPr>
            <w:rStyle w:val="a9"/>
            <w:rFonts w:asciiTheme="majorHAnsi" w:hAnsiTheme="majorHAnsi"/>
          </w:rPr>
          <w:t>https://github.com/reeedstudio/Cloud_Dragrove</w:t>
        </w:r>
      </w:hyperlink>
      <w:r w:rsidR="001D5AB4" w:rsidRPr="00CB5796">
        <w:rPr>
          <w:rFonts w:asciiTheme="majorHAnsi" w:hAnsiTheme="majorHAnsi"/>
        </w:rPr>
        <w:t>: Daughter board firmware code</w:t>
      </w:r>
    </w:p>
    <w:p w:rsidR="001D5AB4" w:rsidRPr="001D5AB4" w:rsidRDefault="0088163A" w:rsidP="00731EB3">
      <w:pPr>
        <w:pStyle w:val="HTML"/>
        <w:numPr>
          <w:ilvl w:val="0"/>
          <w:numId w:val="37"/>
        </w:numPr>
        <w:tabs>
          <w:tab w:val="clear" w:pos="916"/>
          <w:tab w:val="left" w:pos="426"/>
        </w:tabs>
        <w:spacing w:before="48" w:after="48"/>
      </w:pPr>
      <w:hyperlink r:id="rId44" w:history="1">
        <w:r w:rsidR="001D5AB4" w:rsidRPr="00F55630">
          <w:rPr>
            <w:rStyle w:val="a9"/>
            <w:rFonts w:asciiTheme="majorHAnsi" w:hAnsiTheme="majorHAnsi"/>
          </w:rPr>
          <w:t>https://github.com/reeedstudio/Cloud_Dragino_Firmware</w:t>
        </w:r>
      </w:hyperlink>
      <w:r w:rsidR="001D5AB4" w:rsidRPr="00F55630">
        <w:rPr>
          <w:rFonts w:asciiTheme="majorHAnsi" w:hAnsiTheme="majorHAnsi"/>
        </w:rPr>
        <w:t>：</w:t>
      </w:r>
      <w:r w:rsidR="001D5AB4" w:rsidRPr="00F55630">
        <w:rPr>
          <w:rFonts w:asciiTheme="majorHAnsi" w:hAnsiTheme="majorHAnsi"/>
        </w:rPr>
        <w:t>Dragino Firmware</w:t>
      </w:r>
    </w:p>
    <w:sectPr w:rsidR="001D5AB4" w:rsidRPr="001D5AB4" w:rsidSect="00F323DD">
      <w:headerReference w:type="even" r:id="rId45"/>
      <w:headerReference w:type="default" r:id="rId46"/>
      <w:footerReference w:type="default" r:id="rId47"/>
      <w:pgSz w:w="11906" w:h="16838"/>
      <w:pgMar w:top="1440" w:right="1588" w:bottom="1440" w:left="1588" w:header="851" w:footer="992" w:gutter="0"/>
      <w:pgNumType w:start="1"/>
      <w:cols w:space="425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8163A" w:rsidRDefault="0088163A" w:rsidP="00506F1F">
      <w:pPr>
        <w:spacing w:before="48" w:after="48"/>
      </w:pPr>
      <w:r>
        <w:separator/>
      </w:r>
    </w:p>
    <w:p w:rsidR="0088163A" w:rsidRDefault="0088163A" w:rsidP="00CF3615">
      <w:pPr>
        <w:spacing w:before="48" w:after="48"/>
      </w:pPr>
    </w:p>
    <w:p w:rsidR="0088163A" w:rsidRDefault="0088163A" w:rsidP="003A4F34">
      <w:pPr>
        <w:spacing w:before="48" w:after="48"/>
      </w:pPr>
    </w:p>
    <w:p w:rsidR="0088163A" w:rsidRDefault="0088163A" w:rsidP="005C514A">
      <w:pPr>
        <w:spacing w:before="48" w:after="48"/>
      </w:pPr>
    </w:p>
  </w:endnote>
  <w:endnote w:type="continuationSeparator" w:id="0">
    <w:p w:rsidR="0088163A" w:rsidRDefault="0088163A" w:rsidP="00506F1F">
      <w:pPr>
        <w:spacing w:before="48" w:after="48"/>
      </w:pPr>
      <w:r>
        <w:continuationSeparator/>
      </w:r>
    </w:p>
    <w:p w:rsidR="0088163A" w:rsidRDefault="0088163A" w:rsidP="00CF3615">
      <w:pPr>
        <w:spacing w:before="48" w:after="48"/>
      </w:pPr>
    </w:p>
    <w:p w:rsidR="0088163A" w:rsidRDefault="0088163A" w:rsidP="003A4F34">
      <w:pPr>
        <w:spacing w:before="48" w:after="48"/>
      </w:pPr>
    </w:p>
    <w:p w:rsidR="0088163A" w:rsidRDefault="0088163A" w:rsidP="005C514A">
      <w:pPr>
        <w:spacing w:before="48" w:after="48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285C" w:rsidRDefault="0009285C" w:rsidP="008E7216">
    <w:pPr>
      <w:pStyle w:val="af0"/>
    </w:pPr>
    <w:r>
      <w:rPr>
        <w:rStyle w:val="a8"/>
      </w:rPr>
      <w:fldChar w:fldCharType="begin"/>
    </w:r>
    <w:r>
      <w:rPr>
        <w:rStyle w:val="a8"/>
      </w:rPr>
      <w:instrText xml:space="preserve"> PAGE </w:instrText>
    </w:r>
    <w:r>
      <w:rPr>
        <w:rStyle w:val="a8"/>
      </w:rPr>
      <w:fldChar w:fldCharType="separate"/>
    </w:r>
    <w:r w:rsidR="009F7B17">
      <w:rPr>
        <w:rStyle w:val="a8"/>
        <w:noProof/>
      </w:rPr>
      <w:t>7</w:t>
    </w:r>
    <w:r>
      <w:rPr>
        <w:rStyle w:val="a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8163A" w:rsidRDefault="0088163A" w:rsidP="00506F1F">
      <w:pPr>
        <w:spacing w:before="48" w:after="48"/>
      </w:pPr>
      <w:r>
        <w:separator/>
      </w:r>
    </w:p>
    <w:p w:rsidR="0088163A" w:rsidRDefault="0088163A" w:rsidP="00CF3615">
      <w:pPr>
        <w:spacing w:before="48" w:after="48"/>
      </w:pPr>
    </w:p>
    <w:p w:rsidR="0088163A" w:rsidRDefault="0088163A" w:rsidP="003A4F34">
      <w:pPr>
        <w:spacing w:before="48" w:after="48"/>
      </w:pPr>
    </w:p>
    <w:p w:rsidR="0088163A" w:rsidRDefault="0088163A" w:rsidP="005C514A">
      <w:pPr>
        <w:spacing w:before="48" w:after="48"/>
      </w:pPr>
    </w:p>
  </w:footnote>
  <w:footnote w:type="continuationSeparator" w:id="0">
    <w:p w:rsidR="0088163A" w:rsidRDefault="0088163A" w:rsidP="00506F1F">
      <w:pPr>
        <w:spacing w:before="48" w:after="48"/>
      </w:pPr>
      <w:r>
        <w:continuationSeparator/>
      </w:r>
    </w:p>
    <w:p w:rsidR="0088163A" w:rsidRDefault="0088163A" w:rsidP="00CF3615">
      <w:pPr>
        <w:spacing w:before="48" w:after="48"/>
      </w:pPr>
    </w:p>
    <w:p w:rsidR="0088163A" w:rsidRDefault="0088163A" w:rsidP="003A4F34">
      <w:pPr>
        <w:spacing w:before="48" w:after="48"/>
      </w:pPr>
    </w:p>
    <w:p w:rsidR="0088163A" w:rsidRDefault="0088163A" w:rsidP="005C514A">
      <w:pPr>
        <w:spacing w:before="48" w:after="48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285C" w:rsidRDefault="0009285C" w:rsidP="00CF3615">
    <w:pPr>
      <w:spacing w:before="48" w:after="48"/>
    </w:pPr>
  </w:p>
  <w:p w:rsidR="0009285C" w:rsidRDefault="0009285C" w:rsidP="00C75569">
    <w:pPr>
      <w:spacing w:before="48" w:after="48"/>
    </w:pPr>
  </w:p>
  <w:p w:rsidR="0009285C" w:rsidRDefault="0009285C" w:rsidP="00C75569">
    <w:pPr>
      <w:spacing w:before="48" w:after="48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285C" w:rsidRPr="00E81FB8" w:rsidRDefault="00B33A4F" w:rsidP="00B33A4F">
    <w:pPr>
      <w:pStyle w:val="a5"/>
      <w:pBdr>
        <w:bottom w:val="none" w:sz="0" w:space="0" w:color="auto"/>
      </w:pBdr>
    </w:pPr>
    <w:r>
      <w:rPr>
        <w:rFonts w:hint="eastAsia"/>
      </w:rPr>
      <w:t xml:space="preserve">                                  </w:t>
    </w:r>
    <w:r w:rsidR="001C1842">
      <w:rPr>
        <w:rFonts w:hint="eastAsia"/>
      </w:rPr>
      <w:t xml:space="preserve">             </w:t>
    </w:r>
    <w:r w:rsidR="00B42659">
      <w:rPr>
        <w:rFonts w:hint="eastAsia"/>
        <w:noProof/>
      </w:rPr>
      <w:drawing>
        <wp:inline distT="0" distB="0" distL="0" distR="0" wp14:anchorId="509B2D39" wp14:editId="6C22BDD8">
          <wp:extent cx="1958340" cy="189865"/>
          <wp:effectExtent l="0" t="0" r="3810" b="635"/>
          <wp:docPr id="1" name="图片 1" descr="see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see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58340" cy="1898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430C94E4"/>
    <w:lvl w:ilvl="0">
      <w:start w:val="1"/>
      <w:numFmt w:val="decimal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>
    <w:nsid w:val="FFFFFF7D"/>
    <w:multiLevelType w:val="singleLevel"/>
    <w:tmpl w:val="54C0C284"/>
    <w:lvl w:ilvl="0">
      <w:start w:val="1"/>
      <w:numFmt w:val="decimal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>
    <w:nsid w:val="FFFFFF7E"/>
    <w:multiLevelType w:val="singleLevel"/>
    <w:tmpl w:val="0D0CDD5A"/>
    <w:lvl w:ilvl="0">
      <w:start w:val="1"/>
      <w:numFmt w:val="decimal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>
    <w:nsid w:val="FFFFFF7F"/>
    <w:multiLevelType w:val="singleLevel"/>
    <w:tmpl w:val="E8F0CF8C"/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>
    <w:nsid w:val="FFFFFF80"/>
    <w:multiLevelType w:val="singleLevel"/>
    <w:tmpl w:val="31062788"/>
    <w:lvl w:ilvl="0">
      <w:start w:val="1"/>
      <w:numFmt w:val="bullet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>
    <w:nsid w:val="FFFFFF81"/>
    <w:multiLevelType w:val="singleLevel"/>
    <w:tmpl w:val="83385E1E"/>
    <w:lvl w:ilvl="0">
      <w:start w:val="1"/>
      <w:numFmt w:val="bullet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>
    <w:nsid w:val="FFFFFF82"/>
    <w:multiLevelType w:val="singleLevel"/>
    <w:tmpl w:val="9B26AE34"/>
    <w:lvl w:ilvl="0">
      <w:start w:val="1"/>
      <w:numFmt w:val="bullet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>
    <w:nsid w:val="FFFFFF83"/>
    <w:multiLevelType w:val="singleLevel"/>
    <w:tmpl w:val="91281EEC"/>
    <w:lvl w:ilvl="0">
      <w:start w:val="1"/>
      <w:numFmt w:val="bullet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>
    <w:nsid w:val="FFFFFF88"/>
    <w:multiLevelType w:val="singleLevel"/>
    <w:tmpl w:val="3594D3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F068654C"/>
    <w:lvl w:ilvl="0">
      <w:start w:val="1"/>
      <w:numFmt w:val="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>
    <w:nsid w:val="00D51EF0"/>
    <w:multiLevelType w:val="hybridMultilevel"/>
    <w:tmpl w:val="8070D01C"/>
    <w:lvl w:ilvl="0" w:tplc="4BBAAFAA">
      <w:start w:val="1"/>
      <w:numFmt w:val="bullet"/>
      <w:pStyle w:val="1"/>
      <w:lvlText w:val=""/>
      <w:lvlJc w:val="left"/>
      <w:pPr>
        <w:tabs>
          <w:tab w:val="num" w:pos="839"/>
        </w:tabs>
        <w:ind w:left="839" w:hanging="419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>
    <w:nsid w:val="039E75FA"/>
    <w:multiLevelType w:val="hybridMultilevel"/>
    <w:tmpl w:val="785E0F88"/>
    <w:lvl w:ilvl="0" w:tplc="FFFFFFFF">
      <w:start w:val="1"/>
      <w:numFmt w:val="bullet"/>
      <w:lvlText w:val=""/>
      <w:lvlJc w:val="left"/>
      <w:pPr>
        <w:tabs>
          <w:tab w:val="num" w:pos="780"/>
        </w:tabs>
        <w:ind w:left="737" w:hanging="317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12">
    <w:nsid w:val="095526A1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13">
    <w:nsid w:val="0E9D5467"/>
    <w:multiLevelType w:val="hybridMultilevel"/>
    <w:tmpl w:val="9A8C7CE0"/>
    <w:lvl w:ilvl="0" w:tplc="8BD85FDE">
      <w:start w:val="1"/>
      <w:numFmt w:val="decimal"/>
      <w:lvlText w:val="%1、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4">
    <w:nsid w:val="182C76E7"/>
    <w:multiLevelType w:val="hybridMultilevel"/>
    <w:tmpl w:val="BD22495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21893511"/>
    <w:multiLevelType w:val="hybridMultilevel"/>
    <w:tmpl w:val="7F64C61C"/>
    <w:lvl w:ilvl="0" w:tplc="C2501694">
      <w:start w:val="1"/>
      <w:numFmt w:val="decimal"/>
      <w:pStyle w:val="a"/>
      <w:lvlText w:val="[%1]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6">
    <w:nsid w:val="257E137B"/>
    <w:multiLevelType w:val="multilevel"/>
    <w:tmpl w:val="277AE62A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default"/>
        <w:b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3"/>
      <w:numFmt w:val="decimal"/>
      <w:lvlText w:val="%1.%2.%3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7">
    <w:nsid w:val="2EE0162E"/>
    <w:multiLevelType w:val="multilevel"/>
    <w:tmpl w:val="823842F2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Arial" w:eastAsia="华文新魏" w:hAnsi="Arial" w:hint="default"/>
        <w:b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8">
    <w:nsid w:val="2F022513"/>
    <w:multiLevelType w:val="multilevel"/>
    <w:tmpl w:val="5754C79A"/>
    <w:lvl w:ilvl="0">
      <w:start w:val="1"/>
      <w:numFmt w:val="upperLetter"/>
      <w:pStyle w:val="10"/>
      <w:suff w:val="space"/>
      <w:lvlText w:val="附录%1"/>
      <w:lvlJc w:val="left"/>
      <w:pPr>
        <w:ind w:left="0" w:firstLine="0"/>
      </w:pPr>
      <w:rPr>
        <w:rFonts w:ascii="Arial" w:eastAsia="黑体" w:hAnsi="Arial" w:hint="default"/>
        <w:b/>
        <w:i w:val="0"/>
        <w:sz w:val="28"/>
        <w:szCs w:val="28"/>
      </w:rPr>
    </w:lvl>
    <w:lvl w:ilvl="1">
      <w:start w:val="1"/>
      <w:numFmt w:val="decimal"/>
      <w:pStyle w:val="2"/>
      <w:lvlText w:val="%1.%2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pStyle w:val="3"/>
      <w:lvlText w:val="%1.%2.%3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pStyle w:val="4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628"/>
        </w:tabs>
        <w:ind w:left="162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772"/>
        </w:tabs>
        <w:ind w:left="177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916"/>
        </w:tabs>
        <w:ind w:left="191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2060"/>
        </w:tabs>
        <w:ind w:left="20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204"/>
        </w:tabs>
        <w:ind w:left="2204" w:hanging="1584"/>
      </w:pPr>
      <w:rPr>
        <w:rFonts w:hint="eastAsia"/>
      </w:rPr>
    </w:lvl>
  </w:abstractNum>
  <w:abstractNum w:abstractNumId="19">
    <w:nsid w:val="2F2F6C82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0">
    <w:nsid w:val="36516F90"/>
    <w:multiLevelType w:val="hybridMultilevel"/>
    <w:tmpl w:val="4CB40760"/>
    <w:lvl w:ilvl="0" w:tplc="8A80DB24">
      <w:start w:val="1"/>
      <w:numFmt w:val="decimal"/>
      <w:pStyle w:val="11"/>
      <w:lvlText w:val="(%1)"/>
      <w:lvlJc w:val="left"/>
      <w:pPr>
        <w:tabs>
          <w:tab w:val="num" w:pos="839"/>
        </w:tabs>
        <w:ind w:left="839" w:hanging="419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1">
    <w:nsid w:val="373A628B"/>
    <w:multiLevelType w:val="multilevel"/>
    <w:tmpl w:val="061A712A"/>
    <w:lvl w:ilvl="0">
      <w:start w:val="1"/>
      <w:numFmt w:val="decimal"/>
      <w:pStyle w:val="12"/>
      <w:lvlText w:val="%1."/>
      <w:lvlJc w:val="left"/>
      <w:pPr>
        <w:ind w:left="420" w:hanging="420"/>
      </w:pPr>
      <w:rPr>
        <w:rFonts w:hint="default"/>
        <w:b/>
        <w:i w:val="0"/>
        <w:sz w:val="28"/>
        <w:szCs w:val="28"/>
      </w:rPr>
    </w:lvl>
    <w:lvl w:ilvl="1">
      <w:start w:val="1"/>
      <w:numFmt w:val="decimal"/>
      <w:pStyle w:val="20"/>
      <w:lvlText w:val="%1.%2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pStyle w:val="30"/>
      <w:lvlText w:val="%1.%2.%3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pStyle w:val="40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2">
    <w:nsid w:val="3B2F271F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23">
    <w:nsid w:val="41511032"/>
    <w:multiLevelType w:val="multilevel"/>
    <w:tmpl w:val="A0B0215C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default"/>
        <w:b/>
        <w:i w:val="0"/>
        <w:sz w:val="28"/>
        <w:szCs w:val="28"/>
      </w:rPr>
    </w:lvl>
    <w:lvl w:ilvl="1">
      <w:start w:val="13"/>
      <w:numFmt w:val="decimal"/>
      <w:lvlText w:val="%1.%2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3"/>
      <w:numFmt w:val="decimal"/>
      <w:lvlText w:val="%1.%2.%3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4">
    <w:nsid w:val="4A5D04BE"/>
    <w:multiLevelType w:val="hybridMultilevel"/>
    <w:tmpl w:val="3F9C930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4A821488"/>
    <w:multiLevelType w:val="multilevel"/>
    <w:tmpl w:val="2864E892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default"/>
        <w:b/>
        <w:i w:val="0"/>
        <w:sz w:val="28"/>
        <w:szCs w:val="28"/>
      </w:rPr>
    </w:lvl>
    <w:lvl w:ilvl="1">
      <w:start w:val="13"/>
      <w:numFmt w:val="decimal"/>
      <w:lvlText w:val="%1.%2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3"/>
      <w:numFmt w:val="decimal"/>
      <w:lvlText w:val="%1.%2.%3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6">
    <w:nsid w:val="4BCC0357"/>
    <w:multiLevelType w:val="multilevel"/>
    <w:tmpl w:val="1534C2E2"/>
    <w:lvl w:ilvl="0">
      <w:start w:val="13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default"/>
        <w:b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7">
    <w:nsid w:val="4BFF439E"/>
    <w:multiLevelType w:val="hybridMultilevel"/>
    <w:tmpl w:val="B2E442A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5586456C"/>
    <w:multiLevelType w:val="multilevel"/>
    <w:tmpl w:val="F2AEB570"/>
    <w:lvl w:ilvl="0">
      <w:start w:val="13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default"/>
        <w:b/>
        <w:i w:val="0"/>
        <w:sz w:val="28"/>
        <w:szCs w:val="28"/>
      </w:rPr>
    </w:lvl>
    <w:lvl w:ilvl="1">
      <w:start w:val="13"/>
      <w:numFmt w:val="decimal"/>
      <w:lvlText w:val="%1.%2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3"/>
      <w:numFmt w:val="decimal"/>
      <w:lvlText w:val="%1.%2.%3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9">
    <w:nsid w:val="59067FD6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30">
    <w:nsid w:val="599332B6"/>
    <w:multiLevelType w:val="hybridMultilevel"/>
    <w:tmpl w:val="51AC941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6AB97806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32">
    <w:nsid w:val="6D786F9C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33">
    <w:nsid w:val="6EAE5164"/>
    <w:multiLevelType w:val="hybridMultilevel"/>
    <w:tmpl w:val="FE1E5B6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>
    <w:nsid w:val="71D66ECD"/>
    <w:multiLevelType w:val="multilevel"/>
    <w:tmpl w:val="546AF4EC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default"/>
        <w:b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35">
    <w:nsid w:val="75242C6D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36">
    <w:nsid w:val="79C41973"/>
    <w:multiLevelType w:val="hybridMultilevel"/>
    <w:tmpl w:val="10829EB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1"/>
  </w:num>
  <w:num w:numId="2">
    <w:abstractNumId w:val="18"/>
  </w:num>
  <w:num w:numId="3">
    <w:abstractNumId w:val="15"/>
  </w:num>
  <w:num w:numId="4">
    <w:abstractNumId w:val="20"/>
  </w:num>
  <w:num w:numId="5">
    <w:abstractNumId w:val="10"/>
  </w:num>
  <w:num w:numId="6">
    <w:abstractNumId w:val="11"/>
  </w:num>
  <w:num w:numId="7">
    <w:abstractNumId w:val="17"/>
  </w:num>
  <w:num w:numId="8">
    <w:abstractNumId w:val="34"/>
  </w:num>
  <w:num w:numId="9">
    <w:abstractNumId w:val="26"/>
  </w:num>
  <w:num w:numId="10">
    <w:abstractNumId w:val="19"/>
  </w:num>
  <w:num w:numId="11">
    <w:abstractNumId w:val="35"/>
  </w:num>
  <w:num w:numId="12">
    <w:abstractNumId w:val="12"/>
  </w:num>
  <w:num w:numId="13">
    <w:abstractNumId w:val="29"/>
  </w:num>
  <w:num w:numId="14">
    <w:abstractNumId w:val="31"/>
  </w:num>
  <w:num w:numId="15">
    <w:abstractNumId w:val="32"/>
  </w:num>
  <w:num w:numId="16">
    <w:abstractNumId w:val="22"/>
  </w:num>
  <w:num w:numId="17">
    <w:abstractNumId w:val="28"/>
  </w:num>
  <w:num w:numId="18">
    <w:abstractNumId w:val="25"/>
  </w:num>
  <w:num w:numId="19">
    <w:abstractNumId w:val="23"/>
  </w:num>
  <w:num w:numId="20">
    <w:abstractNumId w:val="16"/>
  </w:num>
  <w:num w:numId="21">
    <w:abstractNumId w:val="8"/>
  </w:num>
  <w:num w:numId="22">
    <w:abstractNumId w:val="3"/>
  </w:num>
  <w:num w:numId="23">
    <w:abstractNumId w:val="2"/>
  </w:num>
  <w:num w:numId="24">
    <w:abstractNumId w:val="1"/>
  </w:num>
  <w:num w:numId="25">
    <w:abstractNumId w:val="0"/>
  </w:num>
  <w:num w:numId="26">
    <w:abstractNumId w:val="9"/>
  </w:num>
  <w:num w:numId="27">
    <w:abstractNumId w:val="7"/>
  </w:num>
  <w:num w:numId="28">
    <w:abstractNumId w:val="6"/>
  </w:num>
  <w:num w:numId="29">
    <w:abstractNumId w:val="5"/>
  </w:num>
  <w:num w:numId="30">
    <w:abstractNumId w:val="4"/>
  </w:num>
  <w:num w:numId="31">
    <w:abstractNumId w:val="13"/>
  </w:num>
  <w:num w:numId="32">
    <w:abstractNumId w:val="24"/>
  </w:num>
  <w:num w:numId="33">
    <w:abstractNumId w:val="33"/>
  </w:num>
  <w:num w:numId="34">
    <w:abstractNumId w:val="14"/>
  </w:num>
  <w:num w:numId="35">
    <w:abstractNumId w:val="30"/>
  </w:num>
  <w:num w:numId="36">
    <w:abstractNumId w:val="36"/>
  </w:num>
  <w:num w:numId="37">
    <w:abstractNumId w:val="27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420"/>
  <w:drawingGridHorizontalSpacing w:val="142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5500"/>
    <w:rsid w:val="00003A2F"/>
    <w:rsid w:val="00004A24"/>
    <w:rsid w:val="000050DB"/>
    <w:rsid w:val="0000717E"/>
    <w:rsid w:val="00007A0E"/>
    <w:rsid w:val="00015FE0"/>
    <w:rsid w:val="0001775A"/>
    <w:rsid w:val="00017F63"/>
    <w:rsid w:val="000202C1"/>
    <w:rsid w:val="00022E4E"/>
    <w:rsid w:val="00026DE4"/>
    <w:rsid w:val="0002764B"/>
    <w:rsid w:val="000461E9"/>
    <w:rsid w:val="00050227"/>
    <w:rsid w:val="00051BC6"/>
    <w:rsid w:val="00051E38"/>
    <w:rsid w:val="00057551"/>
    <w:rsid w:val="00065533"/>
    <w:rsid w:val="00066E7C"/>
    <w:rsid w:val="00067F40"/>
    <w:rsid w:val="0007067D"/>
    <w:rsid w:val="00072722"/>
    <w:rsid w:val="00075B4D"/>
    <w:rsid w:val="00080B0D"/>
    <w:rsid w:val="0008321A"/>
    <w:rsid w:val="00085A6E"/>
    <w:rsid w:val="00086899"/>
    <w:rsid w:val="000910FC"/>
    <w:rsid w:val="0009285C"/>
    <w:rsid w:val="0009799A"/>
    <w:rsid w:val="000A3DB6"/>
    <w:rsid w:val="000A6895"/>
    <w:rsid w:val="000A6C1E"/>
    <w:rsid w:val="000B0FE6"/>
    <w:rsid w:val="000B24C7"/>
    <w:rsid w:val="000C1270"/>
    <w:rsid w:val="000D014D"/>
    <w:rsid w:val="000D1DDA"/>
    <w:rsid w:val="000D28C7"/>
    <w:rsid w:val="000D4A5E"/>
    <w:rsid w:val="000E138C"/>
    <w:rsid w:val="000E7AB3"/>
    <w:rsid w:val="000F2186"/>
    <w:rsid w:val="000F2C37"/>
    <w:rsid w:val="000F4A28"/>
    <w:rsid w:val="000F6F32"/>
    <w:rsid w:val="001013BD"/>
    <w:rsid w:val="00105D69"/>
    <w:rsid w:val="001107E8"/>
    <w:rsid w:val="0011497D"/>
    <w:rsid w:val="00114999"/>
    <w:rsid w:val="00115351"/>
    <w:rsid w:val="00116B25"/>
    <w:rsid w:val="001203C5"/>
    <w:rsid w:val="001268F5"/>
    <w:rsid w:val="00127107"/>
    <w:rsid w:val="00130ACA"/>
    <w:rsid w:val="00132CAC"/>
    <w:rsid w:val="00137D1B"/>
    <w:rsid w:val="00144E35"/>
    <w:rsid w:val="00145ECD"/>
    <w:rsid w:val="001525CE"/>
    <w:rsid w:val="0015747D"/>
    <w:rsid w:val="001575B6"/>
    <w:rsid w:val="00161595"/>
    <w:rsid w:val="00163070"/>
    <w:rsid w:val="00167D0B"/>
    <w:rsid w:val="00170BFD"/>
    <w:rsid w:val="001747F4"/>
    <w:rsid w:val="00174F74"/>
    <w:rsid w:val="00175D02"/>
    <w:rsid w:val="00176BE5"/>
    <w:rsid w:val="00181111"/>
    <w:rsid w:val="0018366A"/>
    <w:rsid w:val="00184424"/>
    <w:rsid w:val="0018476C"/>
    <w:rsid w:val="00185B2A"/>
    <w:rsid w:val="00186151"/>
    <w:rsid w:val="001867EF"/>
    <w:rsid w:val="00186F3C"/>
    <w:rsid w:val="00187A96"/>
    <w:rsid w:val="00191C08"/>
    <w:rsid w:val="001A02C8"/>
    <w:rsid w:val="001A174B"/>
    <w:rsid w:val="001A3007"/>
    <w:rsid w:val="001A3670"/>
    <w:rsid w:val="001A439B"/>
    <w:rsid w:val="001A54C4"/>
    <w:rsid w:val="001A66B2"/>
    <w:rsid w:val="001A7F9C"/>
    <w:rsid w:val="001B20D5"/>
    <w:rsid w:val="001B2568"/>
    <w:rsid w:val="001B4FD4"/>
    <w:rsid w:val="001C1842"/>
    <w:rsid w:val="001D5AB4"/>
    <w:rsid w:val="001E20A0"/>
    <w:rsid w:val="001E64E3"/>
    <w:rsid w:val="001E763A"/>
    <w:rsid w:val="001F2D75"/>
    <w:rsid w:val="001F464B"/>
    <w:rsid w:val="001F46D9"/>
    <w:rsid w:val="001F6C7C"/>
    <w:rsid w:val="002017A4"/>
    <w:rsid w:val="00201E29"/>
    <w:rsid w:val="002058B7"/>
    <w:rsid w:val="00206AB2"/>
    <w:rsid w:val="00206B2D"/>
    <w:rsid w:val="00215650"/>
    <w:rsid w:val="002327CF"/>
    <w:rsid w:val="00233D3F"/>
    <w:rsid w:val="00235C08"/>
    <w:rsid w:val="0023635F"/>
    <w:rsid w:val="00245DF6"/>
    <w:rsid w:val="00251598"/>
    <w:rsid w:val="00253F3E"/>
    <w:rsid w:val="00254634"/>
    <w:rsid w:val="00264688"/>
    <w:rsid w:val="00264AAF"/>
    <w:rsid w:val="00264FB6"/>
    <w:rsid w:val="002673A6"/>
    <w:rsid w:val="00272CED"/>
    <w:rsid w:val="00275D35"/>
    <w:rsid w:val="00276617"/>
    <w:rsid w:val="00285F22"/>
    <w:rsid w:val="00287410"/>
    <w:rsid w:val="00292D8F"/>
    <w:rsid w:val="00293A46"/>
    <w:rsid w:val="002951FB"/>
    <w:rsid w:val="002A036C"/>
    <w:rsid w:val="002A2589"/>
    <w:rsid w:val="002A4308"/>
    <w:rsid w:val="002A70DF"/>
    <w:rsid w:val="002B56B2"/>
    <w:rsid w:val="002C1457"/>
    <w:rsid w:val="002D1657"/>
    <w:rsid w:val="002D22B1"/>
    <w:rsid w:val="002D77E3"/>
    <w:rsid w:val="002E0568"/>
    <w:rsid w:val="002E10CD"/>
    <w:rsid w:val="002E1CDC"/>
    <w:rsid w:val="002F150B"/>
    <w:rsid w:val="002F4BA0"/>
    <w:rsid w:val="002F5DF5"/>
    <w:rsid w:val="002F6F55"/>
    <w:rsid w:val="00300C56"/>
    <w:rsid w:val="0030243A"/>
    <w:rsid w:val="0030672E"/>
    <w:rsid w:val="00307BE5"/>
    <w:rsid w:val="00310984"/>
    <w:rsid w:val="00315B19"/>
    <w:rsid w:val="00320399"/>
    <w:rsid w:val="003225CE"/>
    <w:rsid w:val="00322800"/>
    <w:rsid w:val="003276F4"/>
    <w:rsid w:val="00331EE4"/>
    <w:rsid w:val="00333876"/>
    <w:rsid w:val="00334EB1"/>
    <w:rsid w:val="00335D2F"/>
    <w:rsid w:val="003369AD"/>
    <w:rsid w:val="003412EC"/>
    <w:rsid w:val="00341A88"/>
    <w:rsid w:val="00343FAC"/>
    <w:rsid w:val="00344577"/>
    <w:rsid w:val="0034611F"/>
    <w:rsid w:val="00352DD4"/>
    <w:rsid w:val="00357DC7"/>
    <w:rsid w:val="003631E7"/>
    <w:rsid w:val="00366B62"/>
    <w:rsid w:val="003769B1"/>
    <w:rsid w:val="00376D64"/>
    <w:rsid w:val="0038134F"/>
    <w:rsid w:val="003827A9"/>
    <w:rsid w:val="00386543"/>
    <w:rsid w:val="00390184"/>
    <w:rsid w:val="00390290"/>
    <w:rsid w:val="00395032"/>
    <w:rsid w:val="00396229"/>
    <w:rsid w:val="003A2552"/>
    <w:rsid w:val="003A4F34"/>
    <w:rsid w:val="003A7A76"/>
    <w:rsid w:val="003B22BA"/>
    <w:rsid w:val="003B576E"/>
    <w:rsid w:val="003C0678"/>
    <w:rsid w:val="003C0D21"/>
    <w:rsid w:val="003C2247"/>
    <w:rsid w:val="003C241E"/>
    <w:rsid w:val="003C2F47"/>
    <w:rsid w:val="003C5A4E"/>
    <w:rsid w:val="003D1BF9"/>
    <w:rsid w:val="003D24F9"/>
    <w:rsid w:val="003D377E"/>
    <w:rsid w:val="003D4BA6"/>
    <w:rsid w:val="003D5F65"/>
    <w:rsid w:val="003D6D12"/>
    <w:rsid w:val="003E3BDA"/>
    <w:rsid w:val="003E3D71"/>
    <w:rsid w:val="003F28D3"/>
    <w:rsid w:val="003F2FB3"/>
    <w:rsid w:val="003F454C"/>
    <w:rsid w:val="00401E22"/>
    <w:rsid w:val="0040325D"/>
    <w:rsid w:val="00412526"/>
    <w:rsid w:val="00415DC1"/>
    <w:rsid w:val="004218ED"/>
    <w:rsid w:val="00423701"/>
    <w:rsid w:val="00427485"/>
    <w:rsid w:val="004318B9"/>
    <w:rsid w:val="00432380"/>
    <w:rsid w:val="00436CBF"/>
    <w:rsid w:val="00436DEC"/>
    <w:rsid w:val="0043762A"/>
    <w:rsid w:val="00440C6C"/>
    <w:rsid w:val="00443C86"/>
    <w:rsid w:val="00450BBF"/>
    <w:rsid w:val="00450BF2"/>
    <w:rsid w:val="00450E62"/>
    <w:rsid w:val="004553FB"/>
    <w:rsid w:val="004618D0"/>
    <w:rsid w:val="00462CA2"/>
    <w:rsid w:val="0046766E"/>
    <w:rsid w:val="004678DA"/>
    <w:rsid w:val="00472BCA"/>
    <w:rsid w:val="00476E84"/>
    <w:rsid w:val="00483D49"/>
    <w:rsid w:val="00484C90"/>
    <w:rsid w:val="00484ECA"/>
    <w:rsid w:val="004857D5"/>
    <w:rsid w:val="004865A0"/>
    <w:rsid w:val="00491BD3"/>
    <w:rsid w:val="00495DAA"/>
    <w:rsid w:val="0049654B"/>
    <w:rsid w:val="00497003"/>
    <w:rsid w:val="004A14B1"/>
    <w:rsid w:val="004A2A5B"/>
    <w:rsid w:val="004A4BC6"/>
    <w:rsid w:val="004A504D"/>
    <w:rsid w:val="004A69F9"/>
    <w:rsid w:val="004A7902"/>
    <w:rsid w:val="004B0464"/>
    <w:rsid w:val="004B0654"/>
    <w:rsid w:val="004B0D2B"/>
    <w:rsid w:val="004B1B38"/>
    <w:rsid w:val="004B2532"/>
    <w:rsid w:val="004B4660"/>
    <w:rsid w:val="004B4F1E"/>
    <w:rsid w:val="004B65B7"/>
    <w:rsid w:val="004C0312"/>
    <w:rsid w:val="004C24C5"/>
    <w:rsid w:val="004C7274"/>
    <w:rsid w:val="004C7469"/>
    <w:rsid w:val="004C76C4"/>
    <w:rsid w:val="004D0203"/>
    <w:rsid w:val="004D1654"/>
    <w:rsid w:val="004D2008"/>
    <w:rsid w:val="004D4CE3"/>
    <w:rsid w:val="004E3609"/>
    <w:rsid w:val="004F7EE6"/>
    <w:rsid w:val="00505171"/>
    <w:rsid w:val="00506F1F"/>
    <w:rsid w:val="005102D1"/>
    <w:rsid w:val="00510319"/>
    <w:rsid w:val="00512848"/>
    <w:rsid w:val="00513809"/>
    <w:rsid w:val="005223B1"/>
    <w:rsid w:val="0053140F"/>
    <w:rsid w:val="00532C5F"/>
    <w:rsid w:val="00536B20"/>
    <w:rsid w:val="005433E2"/>
    <w:rsid w:val="00543497"/>
    <w:rsid w:val="0054453B"/>
    <w:rsid w:val="0054718E"/>
    <w:rsid w:val="00556996"/>
    <w:rsid w:val="005623DF"/>
    <w:rsid w:val="00563493"/>
    <w:rsid w:val="00566A3D"/>
    <w:rsid w:val="00567839"/>
    <w:rsid w:val="00570F57"/>
    <w:rsid w:val="0057557D"/>
    <w:rsid w:val="00575FC4"/>
    <w:rsid w:val="00576561"/>
    <w:rsid w:val="0058082E"/>
    <w:rsid w:val="00580ACF"/>
    <w:rsid w:val="005840DE"/>
    <w:rsid w:val="00586570"/>
    <w:rsid w:val="00590659"/>
    <w:rsid w:val="00592C8B"/>
    <w:rsid w:val="00595AE4"/>
    <w:rsid w:val="0059752F"/>
    <w:rsid w:val="005A17C0"/>
    <w:rsid w:val="005B2B18"/>
    <w:rsid w:val="005B49EF"/>
    <w:rsid w:val="005C040C"/>
    <w:rsid w:val="005C514A"/>
    <w:rsid w:val="005C6B06"/>
    <w:rsid w:val="005E62E4"/>
    <w:rsid w:val="005E640E"/>
    <w:rsid w:val="005E728F"/>
    <w:rsid w:val="005E735C"/>
    <w:rsid w:val="005E7FD4"/>
    <w:rsid w:val="005F114D"/>
    <w:rsid w:val="005F3C69"/>
    <w:rsid w:val="00601608"/>
    <w:rsid w:val="00602049"/>
    <w:rsid w:val="00610A1A"/>
    <w:rsid w:val="00611BE4"/>
    <w:rsid w:val="00615F68"/>
    <w:rsid w:val="00620046"/>
    <w:rsid w:val="006206A8"/>
    <w:rsid w:val="00621100"/>
    <w:rsid w:val="00621E90"/>
    <w:rsid w:val="00625FFE"/>
    <w:rsid w:val="006272CB"/>
    <w:rsid w:val="0063171E"/>
    <w:rsid w:val="00632C89"/>
    <w:rsid w:val="00637956"/>
    <w:rsid w:val="006417A6"/>
    <w:rsid w:val="00647DE5"/>
    <w:rsid w:val="00650A6B"/>
    <w:rsid w:val="00650FA0"/>
    <w:rsid w:val="00654393"/>
    <w:rsid w:val="00655065"/>
    <w:rsid w:val="00660F48"/>
    <w:rsid w:val="006650C1"/>
    <w:rsid w:val="00667713"/>
    <w:rsid w:val="006678BF"/>
    <w:rsid w:val="0068608C"/>
    <w:rsid w:val="00690A0F"/>
    <w:rsid w:val="00692882"/>
    <w:rsid w:val="0069340C"/>
    <w:rsid w:val="006952B2"/>
    <w:rsid w:val="006959AE"/>
    <w:rsid w:val="00696707"/>
    <w:rsid w:val="00696F58"/>
    <w:rsid w:val="006A1F16"/>
    <w:rsid w:val="006A3169"/>
    <w:rsid w:val="006A4D2A"/>
    <w:rsid w:val="006A6174"/>
    <w:rsid w:val="006B274C"/>
    <w:rsid w:val="006C20DE"/>
    <w:rsid w:val="006C4825"/>
    <w:rsid w:val="006C654A"/>
    <w:rsid w:val="006D38D0"/>
    <w:rsid w:val="006D5020"/>
    <w:rsid w:val="006E63CE"/>
    <w:rsid w:val="006F0C1B"/>
    <w:rsid w:val="006F1CA3"/>
    <w:rsid w:val="006F1E3E"/>
    <w:rsid w:val="006F32E8"/>
    <w:rsid w:val="006F5341"/>
    <w:rsid w:val="006F7165"/>
    <w:rsid w:val="0070035D"/>
    <w:rsid w:val="007009E6"/>
    <w:rsid w:val="00703841"/>
    <w:rsid w:val="00705AD0"/>
    <w:rsid w:val="0070739C"/>
    <w:rsid w:val="007078FC"/>
    <w:rsid w:val="007101E5"/>
    <w:rsid w:val="00711A37"/>
    <w:rsid w:val="00714411"/>
    <w:rsid w:val="0071542B"/>
    <w:rsid w:val="00715EBC"/>
    <w:rsid w:val="00721EFB"/>
    <w:rsid w:val="007241BC"/>
    <w:rsid w:val="00730223"/>
    <w:rsid w:val="00730556"/>
    <w:rsid w:val="00732945"/>
    <w:rsid w:val="00743CF7"/>
    <w:rsid w:val="007461FC"/>
    <w:rsid w:val="0075138F"/>
    <w:rsid w:val="00752836"/>
    <w:rsid w:val="00757B41"/>
    <w:rsid w:val="0076240F"/>
    <w:rsid w:val="007671FA"/>
    <w:rsid w:val="00770AB9"/>
    <w:rsid w:val="00772C4B"/>
    <w:rsid w:val="0078139B"/>
    <w:rsid w:val="00782CB6"/>
    <w:rsid w:val="007877E2"/>
    <w:rsid w:val="007912F5"/>
    <w:rsid w:val="007920B4"/>
    <w:rsid w:val="00796919"/>
    <w:rsid w:val="007A2E44"/>
    <w:rsid w:val="007C3361"/>
    <w:rsid w:val="007C51C8"/>
    <w:rsid w:val="007D2189"/>
    <w:rsid w:val="007D2809"/>
    <w:rsid w:val="007D7268"/>
    <w:rsid w:val="007E04AE"/>
    <w:rsid w:val="007E38B1"/>
    <w:rsid w:val="007E63FF"/>
    <w:rsid w:val="007F0F45"/>
    <w:rsid w:val="007F12D5"/>
    <w:rsid w:val="00800856"/>
    <w:rsid w:val="008016F5"/>
    <w:rsid w:val="008070BF"/>
    <w:rsid w:val="00813569"/>
    <w:rsid w:val="00816CD9"/>
    <w:rsid w:val="00820E37"/>
    <w:rsid w:val="00823A88"/>
    <w:rsid w:val="00823E67"/>
    <w:rsid w:val="0082487F"/>
    <w:rsid w:val="00824E2C"/>
    <w:rsid w:val="008334EC"/>
    <w:rsid w:val="008418BF"/>
    <w:rsid w:val="008464DE"/>
    <w:rsid w:val="00850B36"/>
    <w:rsid w:val="008520B3"/>
    <w:rsid w:val="0085367E"/>
    <w:rsid w:val="008552A4"/>
    <w:rsid w:val="008631FB"/>
    <w:rsid w:val="0086433F"/>
    <w:rsid w:val="00864EEC"/>
    <w:rsid w:val="008654E6"/>
    <w:rsid w:val="00870D19"/>
    <w:rsid w:val="00871B37"/>
    <w:rsid w:val="00874580"/>
    <w:rsid w:val="008810D0"/>
    <w:rsid w:val="0088163A"/>
    <w:rsid w:val="0088181A"/>
    <w:rsid w:val="00885B00"/>
    <w:rsid w:val="00885D2A"/>
    <w:rsid w:val="00891CF2"/>
    <w:rsid w:val="008977BB"/>
    <w:rsid w:val="008A1858"/>
    <w:rsid w:val="008B0523"/>
    <w:rsid w:val="008B4397"/>
    <w:rsid w:val="008B5675"/>
    <w:rsid w:val="008B623B"/>
    <w:rsid w:val="008C2B0E"/>
    <w:rsid w:val="008C394B"/>
    <w:rsid w:val="008D579F"/>
    <w:rsid w:val="008E2841"/>
    <w:rsid w:val="008E33BD"/>
    <w:rsid w:val="008E7216"/>
    <w:rsid w:val="008F1F47"/>
    <w:rsid w:val="008F3045"/>
    <w:rsid w:val="008F4514"/>
    <w:rsid w:val="008F69EC"/>
    <w:rsid w:val="00900B10"/>
    <w:rsid w:val="00901173"/>
    <w:rsid w:val="00903B8B"/>
    <w:rsid w:val="00903B93"/>
    <w:rsid w:val="00904D71"/>
    <w:rsid w:val="009252FE"/>
    <w:rsid w:val="00930EEE"/>
    <w:rsid w:val="00934601"/>
    <w:rsid w:val="00936689"/>
    <w:rsid w:val="00937D1F"/>
    <w:rsid w:val="00940E89"/>
    <w:rsid w:val="00941D77"/>
    <w:rsid w:val="00947F7D"/>
    <w:rsid w:val="00950CE2"/>
    <w:rsid w:val="00953B1F"/>
    <w:rsid w:val="009622D0"/>
    <w:rsid w:val="009656AD"/>
    <w:rsid w:val="00977161"/>
    <w:rsid w:val="009828EC"/>
    <w:rsid w:val="00985145"/>
    <w:rsid w:val="00985791"/>
    <w:rsid w:val="0098753B"/>
    <w:rsid w:val="00987A32"/>
    <w:rsid w:val="009938BD"/>
    <w:rsid w:val="00995FF1"/>
    <w:rsid w:val="009A1973"/>
    <w:rsid w:val="009A213D"/>
    <w:rsid w:val="009A4A2E"/>
    <w:rsid w:val="009B07E2"/>
    <w:rsid w:val="009B13FA"/>
    <w:rsid w:val="009B49F9"/>
    <w:rsid w:val="009C0D9B"/>
    <w:rsid w:val="009C6107"/>
    <w:rsid w:val="009D047F"/>
    <w:rsid w:val="009D15DC"/>
    <w:rsid w:val="009D7F57"/>
    <w:rsid w:val="009E2214"/>
    <w:rsid w:val="009E3456"/>
    <w:rsid w:val="009E6C73"/>
    <w:rsid w:val="009E772C"/>
    <w:rsid w:val="009F2846"/>
    <w:rsid w:val="009F7696"/>
    <w:rsid w:val="009F7B17"/>
    <w:rsid w:val="00A074F0"/>
    <w:rsid w:val="00A07946"/>
    <w:rsid w:val="00A11867"/>
    <w:rsid w:val="00A15951"/>
    <w:rsid w:val="00A17C50"/>
    <w:rsid w:val="00A332F9"/>
    <w:rsid w:val="00A3599A"/>
    <w:rsid w:val="00A37334"/>
    <w:rsid w:val="00A46602"/>
    <w:rsid w:val="00A46DE2"/>
    <w:rsid w:val="00A54C06"/>
    <w:rsid w:val="00A567F1"/>
    <w:rsid w:val="00A61F4F"/>
    <w:rsid w:val="00A654AF"/>
    <w:rsid w:val="00A65AFF"/>
    <w:rsid w:val="00A707C5"/>
    <w:rsid w:val="00A768A7"/>
    <w:rsid w:val="00A773F4"/>
    <w:rsid w:val="00A841F3"/>
    <w:rsid w:val="00A94275"/>
    <w:rsid w:val="00AA3F1C"/>
    <w:rsid w:val="00AA6900"/>
    <w:rsid w:val="00AC2059"/>
    <w:rsid w:val="00AC56AB"/>
    <w:rsid w:val="00AC6034"/>
    <w:rsid w:val="00AC6586"/>
    <w:rsid w:val="00AD74D3"/>
    <w:rsid w:val="00AE0835"/>
    <w:rsid w:val="00AE18B8"/>
    <w:rsid w:val="00AE35AA"/>
    <w:rsid w:val="00AE5D9A"/>
    <w:rsid w:val="00AF37CE"/>
    <w:rsid w:val="00AF5A05"/>
    <w:rsid w:val="00B05305"/>
    <w:rsid w:val="00B056F3"/>
    <w:rsid w:val="00B12C9D"/>
    <w:rsid w:val="00B12F14"/>
    <w:rsid w:val="00B1663D"/>
    <w:rsid w:val="00B16905"/>
    <w:rsid w:val="00B25A77"/>
    <w:rsid w:val="00B26DE8"/>
    <w:rsid w:val="00B32489"/>
    <w:rsid w:val="00B3299D"/>
    <w:rsid w:val="00B33A4F"/>
    <w:rsid w:val="00B348DF"/>
    <w:rsid w:val="00B35790"/>
    <w:rsid w:val="00B36BB7"/>
    <w:rsid w:val="00B40E46"/>
    <w:rsid w:val="00B42659"/>
    <w:rsid w:val="00B46A34"/>
    <w:rsid w:val="00B47AD5"/>
    <w:rsid w:val="00B52640"/>
    <w:rsid w:val="00B526B2"/>
    <w:rsid w:val="00B5728F"/>
    <w:rsid w:val="00B614CB"/>
    <w:rsid w:val="00B6548F"/>
    <w:rsid w:val="00B71CB8"/>
    <w:rsid w:val="00B72B70"/>
    <w:rsid w:val="00B76828"/>
    <w:rsid w:val="00B77CFA"/>
    <w:rsid w:val="00B80828"/>
    <w:rsid w:val="00B80BCC"/>
    <w:rsid w:val="00B8179A"/>
    <w:rsid w:val="00B82E99"/>
    <w:rsid w:val="00B83A20"/>
    <w:rsid w:val="00B962B4"/>
    <w:rsid w:val="00BA1515"/>
    <w:rsid w:val="00BA2598"/>
    <w:rsid w:val="00BA75F0"/>
    <w:rsid w:val="00BA7E5A"/>
    <w:rsid w:val="00BB0163"/>
    <w:rsid w:val="00BB176D"/>
    <w:rsid w:val="00BB3D20"/>
    <w:rsid w:val="00BC0123"/>
    <w:rsid w:val="00BC0B3E"/>
    <w:rsid w:val="00BC5392"/>
    <w:rsid w:val="00BD4150"/>
    <w:rsid w:val="00BD49C8"/>
    <w:rsid w:val="00BD4BA3"/>
    <w:rsid w:val="00BD6034"/>
    <w:rsid w:val="00BD7B13"/>
    <w:rsid w:val="00BE0A6A"/>
    <w:rsid w:val="00BE23EB"/>
    <w:rsid w:val="00BE2E05"/>
    <w:rsid w:val="00BF14B6"/>
    <w:rsid w:val="00BF1B42"/>
    <w:rsid w:val="00BF6440"/>
    <w:rsid w:val="00C06114"/>
    <w:rsid w:val="00C15195"/>
    <w:rsid w:val="00C171BA"/>
    <w:rsid w:val="00C205AD"/>
    <w:rsid w:val="00C20F2D"/>
    <w:rsid w:val="00C22855"/>
    <w:rsid w:val="00C410CD"/>
    <w:rsid w:val="00C43EF1"/>
    <w:rsid w:val="00C44C44"/>
    <w:rsid w:val="00C46BCE"/>
    <w:rsid w:val="00C53044"/>
    <w:rsid w:val="00C56F92"/>
    <w:rsid w:val="00C60CBF"/>
    <w:rsid w:val="00C62CB0"/>
    <w:rsid w:val="00C63C4F"/>
    <w:rsid w:val="00C64E7A"/>
    <w:rsid w:val="00C64E84"/>
    <w:rsid w:val="00C67725"/>
    <w:rsid w:val="00C67B7D"/>
    <w:rsid w:val="00C75569"/>
    <w:rsid w:val="00C75BD3"/>
    <w:rsid w:val="00C76CC8"/>
    <w:rsid w:val="00C76E98"/>
    <w:rsid w:val="00C8022F"/>
    <w:rsid w:val="00C84CE9"/>
    <w:rsid w:val="00C866C1"/>
    <w:rsid w:val="00C94225"/>
    <w:rsid w:val="00C9436E"/>
    <w:rsid w:val="00C954E4"/>
    <w:rsid w:val="00C95CD3"/>
    <w:rsid w:val="00CA3D34"/>
    <w:rsid w:val="00CB2543"/>
    <w:rsid w:val="00CB5159"/>
    <w:rsid w:val="00CB7954"/>
    <w:rsid w:val="00CC29DD"/>
    <w:rsid w:val="00CC5798"/>
    <w:rsid w:val="00CD4F01"/>
    <w:rsid w:val="00CE0357"/>
    <w:rsid w:val="00CE68EC"/>
    <w:rsid w:val="00CE7258"/>
    <w:rsid w:val="00CF3615"/>
    <w:rsid w:val="00CF4B8A"/>
    <w:rsid w:val="00CF516D"/>
    <w:rsid w:val="00CF5A21"/>
    <w:rsid w:val="00CF68B8"/>
    <w:rsid w:val="00CF7E97"/>
    <w:rsid w:val="00D02C5B"/>
    <w:rsid w:val="00D13832"/>
    <w:rsid w:val="00D15298"/>
    <w:rsid w:val="00D176D9"/>
    <w:rsid w:val="00D21122"/>
    <w:rsid w:val="00D21BDE"/>
    <w:rsid w:val="00D234B3"/>
    <w:rsid w:val="00D24E8C"/>
    <w:rsid w:val="00D2582C"/>
    <w:rsid w:val="00D324B6"/>
    <w:rsid w:val="00D32913"/>
    <w:rsid w:val="00D351D0"/>
    <w:rsid w:val="00D35BFC"/>
    <w:rsid w:val="00D41237"/>
    <w:rsid w:val="00D46BED"/>
    <w:rsid w:val="00D51E41"/>
    <w:rsid w:val="00D54152"/>
    <w:rsid w:val="00D63A76"/>
    <w:rsid w:val="00D65165"/>
    <w:rsid w:val="00D70FBA"/>
    <w:rsid w:val="00D74EE2"/>
    <w:rsid w:val="00D77F08"/>
    <w:rsid w:val="00D83840"/>
    <w:rsid w:val="00D84C78"/>
    <w:rsid w:val="00D91A0B"/>
    <w:rsid w:val="00D96B8B"/>
    <w:rsid w:val="00DA0B19"/>
    <w:rsid w:val="00DA19AA"/>
    <w:rsid w:val="00DA1B06"/>
    <w:rsid w:val="00DA2ED8"/>
    <w:rsid w:val="00DA3AA2"/>
    <w:rsid w:val="00DA5841"/>
    <w:rsid w:val="00DA77E4"/>
    <w:rsid w:val="00DB0EB8"/>
    <w:rsid w:val="00DB3726"/>
    <w:rsid w:val="00DB41D2"/>
    <w:rsid w:val="00DB539B"/>
    <w:rsid w:val="00DB5D28"/>
    <w:rsid w:val="00DB6BF2"/>
    <w:rsid w:val="00DC2328"/>
    <w:rsid w:val="00DC2D7E"/>
    <w:rsid w:val="00DC584E"/>
    <w:rsid w:val="00DC74A6"/>
    <w:rsid w:val="00DC7EC6"/>
    <w:rsid w:val="00DD291D"/>
    <w:rsid w:val="00DD32F3"/>
    <w:rsid w:val="00DD37B3"/>
    <w:rsid w:val="00DD4626"/>
    <w:rsid w:val="00DD4BF1"/>
    <w:rsid w:val="00DD5E10"/>
    <w:rsid w:val="00DD68EE"/>
    <w:rsid w:val="00DE5EF5"/>
    <w:rsid w:val="00DF1446"/>
    <w:rsid w:val="00DF3292"/>
    <w:rsid w:val="00E00262"/>
    <w:rsid w:val="00E00272"/>
    <w:rsid w:val="00E01B75"/>
    <w:rsid w:val="00E028E9"/>
    <w:rsid w:val="00E06048"/>
    <w:rsid w:val="00E13112"/>
    <w:rsid w:val="00E21417"/>
    <w:rsid w:val="00E242BD"/>
    <w:rsid w:val="00E26DAE"/>
    <w:rsid w:val="00E27154"/>
    <w:rsid w:val="00E272FC"/>
    <w:rsid w:val="00E27FD9"/>
    <w:rsid w:val="00E30762"/>
    <w:rsid w:val="00E31C7C"/>
    <w:rsid w:val="00E363A3"/>
    <w:rsid w:val="00E36DC7"/>
    <w:rsid w:val="00E36F5A"/>
    <w:rsid w:val="00E41068"/>
    <w:rsid w:val="00E448CC"/>
    <w:rsid w:val="00E538EE"/>
    <w:rsid w:val="00E5440F"/>
    <w:rsid w:val="00E56718"/>
    <w:rsid w:val="00E6404E"/>
    <w:rsid w:val="00E72AEF"/>
    <w:rsid w:val="00E7336A"/>
    <w:rsid w:val="00E81FB8"/>
    <w:rsid w:val="00E83EAB"/>
    <w:rsid w:val="00E842C0"/>
    <w:rsid w:val="00E91C93"/>
    <w:rsid w:val="00E92C1E"/>
    <w:rsid w:val="00E933D4"/>
    <w:rsid w:val="00EA1ACF"/>
    <w:rsid w:val="00EA50D4"/>
    <w:rsid w:val="00EA58DD"/>
    <w:rsid w:val="00EA6F0D"/>
    <w:rsid w:val="00EB0467"/>
    <w:rsid w:val="00EB1E38"/>
    <w:rsid w:val="00EB1FE7"/>
    <w:rsid w:val="00EC2051"/>
    <w:rsid w:val="00ED18E8"/>
    <w:rsid w:val="00ED3808"/>
    <w:rsid w:val="00ED3A0F"/>
    <w:rsid w:val="00ED544B"/>
    <w:rsid w:val="00EE125E"/>
    <w:rsid w:val="00EE6422"/>
    <w:rsid w:val="00EF021C"/>
    <w:rsid w:val="00EF22E0"/>
    <w:rsid w:val="00F00105"/>
    <w:rsid w:val="00F04295"/>
    <w:rsid w:val="00F07D1E"/>
    <w:rsid w:val="00F12DD6"/>
    <w:rsid w:val="00F12EF6"/>
    <w:rsid w:val="00F1460E"/>
    <w:rsid w:val="00F220CC"/>
    <w:rsid w:val="00F22651"/>
    <w:rsid w:val="00F23084"/>
    <w:rsid w:val="00F243E3"/>
    <w:rsid w:val="00F2531A"/>
    <w:rsid w:val="00F27372"/>
    <w:rsid w:val="00F323DD"/>
    <w:rsid w:val="00F32F42"/>
    <w:rsid w:val="00F334CF"/>
    <w:rsid w:val="00F35CD1"/>
    <w:rsid w:val="00F408D5"/>
    <w:rsid w:val="00F447B0"/>
    <w:rsid w:val="00F45500"/>
    <w:rsid w:val="00F4704F"/>
    <w:rsid w:val="00F517C4"/>
    <w:rsid w:val="00F55630"/>
    <w:rsid w:val="00F573BE"/>
    <w:rsid w:val="00F57558"/>
    <w:rsid w:val="00F63776"/>
    <w:rsid w:val="00F70824"/>
    <w:rsid w:val="00F711E3"/>
    <w:rsid w:val="00F72009"/>
    <w:rsid w:val="00F733E3"/>
    <w:rsid w:val="00F8122F"/>
    <w:rsid w:val="00F86582"/>
    <w:rsid w:val="00F877B7"/>
    <w:rsid w:val="00F9050C"/>
    <w:rsid w:val="00F926B3"/>
    <w:rsid w:val="00F97746"/>
    <w:rsid w:val="00F97F8B"/>
    <w:rsid w:val="00F97F9C"/>
    <w:rsid w:val="00FA30C4"/>
    <w:rsid w:val="00FA363B"/>
    <w:rsid w:val="00FA4374"/>
    <w:rsid w:val="00FB182F"/>
    <w:rsid w:val="00FB61C5"/>
    <w:rsid w:val="00FB79A2"/>
    <w:rsid w:val="00FC2FB7"/>
    <w:rsid w:val="00FC7205"/>
    <w:rsid w:val="00FC7A8F"/>
    <w:rsid w:val="00FD4E02"/>
    <w:rsid w:val="00FD723C"/>
    <w:rsid w:val="00FD7424"/>
    <w:rsid w:val="00FD7A58"/>
    <w:rsid w:val="00FD7EBB"/>
    <w:rsid w:val="00FE02C9"/>
    <w:rsid w:val="00FE0A25"/>
    <w:rsid w:val="00FE0E80"/>
    <w:rsid w:val="00FE224E"/>
    <w:rsid w:val="00FE46B0"/>
    <w:rsid w:val="00FF17F9"/>
    <w:rsid w:val="00FF1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iPriority="9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Preformatted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3D1BF9"/>
    <w:pPr>
      <w:widowControl w:val="0"/>
      <w:spacing w:beforeLines="20" w:before="20" w:afterLines="20" w:after="20"/>
      <w:jc w:val="both"/>
    </w:pPr>
    <w:rPr>
      <w:kern w:val="2"/>
      <w:sz w:val="24"/>
      <w:szCs w:val="21"/>
    </w:rPr>
  </w:style>
  <w:style w:type="paragraph" w:styleId="12">
    <w:name w:val="heading 1"/>
    <w:next w:val="a0"/>
    <w:qFormat/>
    <w:rsid w:val="003A7A76"/>
    <w:pPr>
      <w:keepNext/>
      <w:keepLines/>
      <w:numPr>
        <w:numId w:val="1"/>
      </w:numPr>
      <w:adjustRightInd w:val="0"/>
      <w:spacing w:before="120" w:after="120"/>
      <w:ind w:left="0" w:hangingChars="200" w:hanging="200"/>
      <w:outlineLvl w:val="0"/>
    </w:pPr>
    <w:rPr>
      <w:rFonts w:eastAsia="华文新魏"/>
      <w:b/>
      <w:bCs/>
      <w:sz w:val="32"/>
      <w:szCs w:val="28"/>
    </w:rPr>
  </w:style>
  <w:style w:type="paragraph" w:styleId="20">
    <w:name w:val="heading 2"/>
    <w:next w:val="a0"/>
    <w:uiPriority w:val="9"/>
    <w:qFormat/>
    <w:rsid w:val="004A7902"/>
    <w:pPr>
      <w:keepNext/>
      <w:keepLines/>
      <w:widowControl w:val="0"/>
      <w:numPr>
        <w:ilvl w:val="1"/>
        <w:numId w:val="1"/>
      </w:numPr>
      <w:spacing w:before="120" w:after="120"/>
      <w:jc w:val="both"/>
      <w:outlineLvl w:val="1"/>
    </w:pPr>
    <w:rPr>
      <w:rFonts w:ascii="Arial" w:eastAsia="黑体" w:hAnsi="Arial"/>
      <w:b/>
      <w:bCs/>
      <w:kern w:val="2"/>
      <w:sz w:val="24"/>
      <w:szCs w:val="24"/>
    </w:rPr>
  </w:style>
  <w:style w:type="paragraph" w:styleId="30">
    <w:name w:val="heading 3"/>
    <w:next w:val="a0"/>
    <w:qFormat/>
    <w:rsid w:val="00F243E3"/>
    <w:pPr>
      <w:keepNext/>
      <w:widowControl w:val="0"/>
      <w:numPr>
        <w:ilvl w:val="2"/>
        <w:numId w:val="1"/>
      </w:numPr>
      <w:spacing w:before="120" w:after="120"/>
      <w:jc w:val="both"/>
      <w:outlineLvl w:val="2"/>
    </w:pPr>
    <w:rPr>
      <w:rFonts w:ascii="Arial" w:eastAsia="黑体" w:hAnsi="Arial"/>
      <w:b/>
      <w:bCs/>
      <w:kern w:val="2"/>
      <w:sz w:val="21"/>
      <w:szCs w:val="21"/>
    </w:rPr>
  </w:style>
  <w:style w:type="paragraph" w:styleId="40">
    <w:name w:val="heading 4"/>
    <w:next w:val="a0"/>
    <w:qFormat/>
    <w:rsid w:val="004A7902"/>
    <w:pPr>
      <w:keepNext/>
      <w:keepLines/>
      <w:widowControl w:val="0"/>
      <w:numPr>
        <w:ilvl w:val="3"/>
        <w:numId w:val="1"/>
      </w:numPr>
      <w:spacing w:before="60" w:after="60"/>
      <w:outlineLvl w:val="3"/>
    </w:pPr>
    <w:rPr>
      <w:rFonts w:ascii="Arial" w:eastAsia="黑体" w:hAnsi="Arial"/>
      <w:bCs/>
      <w:kern w:val="2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程序"/>
    <w:next w:val="a0"/>
    <w:rsid w:val="009F2846"/>
    <w:pPr>
      <w:shd w:val="clear" w:color="auto" w:fill="E6E6E6"/>
    </w:pPr>
    <w:rPr>
      <w:kern w:val="2"/>
      <w:sz w:val="18"/>
      <w:szCs w:val="18"/>
      <w:lang w:val="de-DE"/>
    </w:rPr>
  </w:style>
  <w:style w:type="paragraph" w:styleId="a5">
    <w:name w:val="header"/>
    <w:semiHidden/>
    <w:rsid w:val="006952B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2"/>
      <w:sz w:val="18"/>
      <w:szCs w:val="18"/>
    </w:rPr>
  </w:style>
  <w:style w:type="paragraph" w:styleId="a6">
    <w:name w:val="caption"/>
    <w:next w:val="a0"/>
    <w:link w:val="Char"/>
    <w:qFormat/>
    <w:rsid w:val="00D54152"/>
    <w:pPr>
      <w:widowControl w:val="0"/>
      <w:spacing w:before="152" w:after="160"/>
      <w:jc w:val="center"/>
    </w:pPr>
    <w:rPr>
      <w:rFonts w:ascii="Arial" w:eastAsia="黑体" w:hAnsi="Arial" w:cs="Arial"/>
      <w:kern w:val="2"/>
      <w:sz w:val="18"/>
      <w:szCs w:val="18"/>
    </w:rPr>
  </w:style>
  <w:style w:type="character" w:customStyle="1" w:styleId="Char">
    <w:name w:val="题注 Char"/>
    <w:link w:val="a6"/>
    <w:locked/>
    <w:rsid w:val="00D54152"/>
    <w:rPr>
      <w:rFonts w:ascii="Arial" w:eastAsia="黑体" w:hAnsi="Arial" w:cs="Arial"/>
      <w:kern w:val="2"/>
      <w:sz w:val="18"/>
      <w:szCs w:val="18"/>
      <w:lang w:val="en-US" w:eastAsia="zh-CN" w:bidi="ar-SA"/>
    </w:rPr>
  </w:style>
  <w:style w:type="paragraph" w:customStyle="1" w:styleId="a7">
    <w:name w:val="注"/>
    <w:rsid w:val="00432380"/>
    <w:pPr>
      <w:spacing w:beforeLines="20" w:before="62" w:afterLines="20" w:after="62"/>
      <w:ind w:firstLine="420"/>
    </w:pPr>
    <w:rPr>
      <w:rFonts w:eastAsia="楷体_GB2312"/>
      <w:kern w:val="2"/>
      <w:sz w:val="18"/>
      <w:szCs w:val="18"/>
    </w:rPr>
  </w:style>
  <w:style w:type="character" w:styleId="a8">
    <w:name w:val="page number"/>
    <w:semiHidden/>
    <w:rsid w:val="0018476C"/>
    <w:rPr>
      <w:rFonts w:ascii="Times New Roman" w:hAnsi="Times New Roman"/>
      <w:sz w:val="18"/>
      <w:szCs w:val="18"/>
    </w:rPr>
  </w:style>
  <w:style w:type="paragraph" w:styleId="13">
    <w:name w:val="toc 1"/>
    <w:uiPriority w:val="39"/>
    <w:qFormat/>
    <w:rsid w:val="00E81FB8"/>
    <w:pPr>
      <w:widowControl w:val="0"/>
      <w:tabs>
        <w:tab w:val="right" w:leader="middleDot" w:pos="8730"/>
      </w:tabs>
    </w:pPr>
    <w:rPr>
      <w:rFonts w:eastAsia="黑体"/>
      <w:kern w:val="2"/>
      <w:sz w:val="24"/>
      <w:szCs w:val="24"/>
    </w:rPr>
  </w:style>
  <w:style w:type="paragraph" w:styleId="21">
    <w:name w:val="toc 2"/>
    <w:uiPriority w:val="39"/>
    <w:qFormat/>
    <w:rsid w:val="00E81FB8"/>
    <w:pPr>
      <w:tabs>
        <w:tab w:val="left" w:pos="1259"/>
        <w:tab w:val="right" w:leader="middleDot" w:pos="8730"/>
      </w:tabs>
      <w:ind w:left="420"/>
    </w:pPr>
    <w:rPr>
      <w:noProof/>
      <w:kern w:val="2"/>
      <w:sz w:val="21"/>
      <w:szCs w:val="21"/>
    </w:rPr>
  </w:style>
  <w:style w:type="paragraph" w:styleId="31">
    <w:name w:val="toc 3"/>
    <w:uiPriority w:val="39"/>
    <w:qFormat/>
    <w:rsid w:val="00E81FB8"/>
    <w:pPr>
      <w:tabs>
        <w:tab w:val="left" w:pos="1678"/>
        <w:tab w:val="right" w:leader="middleDot" w:pos="8730"/>
      </w:tabs>
      <w:ind w:left="839"/>
    </w:pPr>
    <w:rPr>
      <w:noProof/>
      <w:kern w:val="2"/>
      <w:sz w:val="21"/>
      <w:szCs w:val="21"/>
    </w:rPr>
  </w:style>
  <w:style w:type="character" w:styleId="a9">
    <w:name w:val="Hyperlink"/>
    <w:uiPriority w:val="99"/>
    <w:rPr>
      <w:color w:val="0000FF"/>
      <w:u w:val="single"/>
    </w:rPr>
  </w:style>
  <w:style w:type="paragraph" w:customStyle="1" w:styleId="aa">
    <w:name w:val="表头"/>
    <w:rsid w:val="00E21417"/>
    <w:pPr>
      <w:widowControl w:val="0"/>
      <w:jc w:val="center"/>
    </w:pPr>
    <w:rPr>
      <w:rFonts w:ascii="Arial" w:eastAsia="黑体" w:hAnsi="Arial"/>
      <w:kern w:val="2"/>
      <w:sz w:val="18"/>
      <w:szCs w:val="18"/>
    </w:rPr>
  </w:style>
  <w:style w:type="paragraph" w:customStyle="1" w:styleId="1">
    <w:name w:val="样式1"/>
    <w:rsid w:val="004D1654"/>
    <w:pPr>
      <w:numPr>
        <w:numId w:val="5"/>
      </w:numPr>
    </w:pPr>
    <w:rPr>
      <w:kern w:val="2"/>
      <w:sz w:val="21"/>
      <w:szCs w:val="21"/>
    </w:rPr>
  </w:style>
  <w:style w:type="paragraph" w:customStyle="1" w:styleId="ab">
    <w:name w:val="参考文献"/>
    <w:next w:val="a0"/>
    <w:rsid w:val="00580ACF"/>
    <w:pPr>
      <w:keepNext/>
      <w:keepLines/>
      <w:pageBreakBefore/>
      <w:spacing w:before="120" w:after="120"/>
      <w:outlineLvl w:val="0"/>
    </w:pPr>
    <w:rPr>
      <w:rFonts w:ascii="Arial" w:eastAsia="黑体" w:hAnsi="Arial"/>
      <w:b/>
      <w:kern w:val="21"/>
      <w:sz w:val="28"/>
      <w:szCs w:val="28"/>
    </w:rPr>
  </w:style>
  <w:style w:type="paragraph" w:customStyle="1" w:styleId="ac">
    <w:name w:val="表文字"/>
    <w:link w:val="Char0"/>
    <w:rsid w:val="00580ACF"/>
    <w:pPr>
      <w:jc w:val="center"/>
    </w:pPr>
    <w:rPr>
      <w:kern w:val="21"/>
      <w:sz w:val="18"/>
      <w:szCs w:val="18"/>
    </w:rPr>
  </w:style>
  <w:style w:type="character" w:customStyle="1" w:styleId="Char0">
    <w:name w:val="表文字 Char"/>
    <w:link w:val="ac"/>
    <w:rsid w:val="000C1270"/>
    <w:rPr>
      <w:kern w:val="21"/>
      <w:sz w:val="18"/>
      <w:szCs w:val="18"/>
      <w:lang w:val="en-US" w:eastAsia="zh-CN" w:bidi="ar-SA"/>
    </w:rPr>
  </w:style>
  <w:style w:type="paragraph" w:customStyle="1" w:styleId="10">
    <w:name w:val="附录 1"/>
    <w:next w:val="a0"/>
    <w:rsid w:val="009C0D9B"/>
    <w:pPr>
      <w:keepNext/>
      <w:keepLines/>
      <w:pageBreakBefore/>
      <w:widowControl w:val="0"/>
      <w:numPr>
        <w:numId w:val="2"/>
      </w:numPr>
      <w:spacing w:before="120" w:after="120"/>
      <w:jc w:val="center"/>
      <w:outlineLvl w:val="0"/>
    </w:pPr>
    <w:rPr>
      <w:rFonts w:ascii="Arial" w:eastAsia="黑体" w:hAnsi="Arial"/>
      <w:b/>
      <w:sz w:val="28"/>
      <w:szCs w:val="28"/>
    </w:rPr>
  </w:style>
  <w:style w:type="paragraph" w:customStyle="1" w:styleId="3">
    <w:name w:val="附录 3"/>
    <w:next w:val="a0"/>
    <w:rsid w:val="009C0D9B"/>
    <w:pPr>
      <w:keepNext/>
      <w:keepLines/>
      <w:widowControl w:val="0"/>
      <w:numPr>
        <w:ilvl w:val="2"/>
        <w:numId w:val="2"/>
      </w:numPr>
      <w:spacing w:before="120" w:after="120"/>
      <w:outlineLvl w:val="2"/>
    </w:pPr>
    <w:rPr>
      <w:rFonts w:ascii="Arial" w:eastAsia="黑体" w:hAnsi="Arial"/>
      <w:b/>
      <w:sz w:val="21"/>
      <w:szCs w:val="21"/>
    </w:rPr>
  </w:style>
  <w:style w:type="paragraph" w:customStyle="1" w:styleId="2">
    <w:name w:val="附录 2"/>
    <w:next w:val="a0"/>
    <w:rsid w:val="009C0D9B"/>
    <w:pPr>
      <w:keepNext/>
      <w:keepLines/>
      <w:widowControl w:val="0"/>
      <w:numPr>
        <w:ilvl w:val="1"/>
        <w:numId w:val="2"/>
      </w:numPr>
      <w:spacing w:before="120" w:after="120"/>
      <w:outlineLvl w:val="1"/>
    </w:pPr>
    <w:rPr>
      <w:rFonts w:ascii="Arial" w:eastAsia="黑体" w:hAnsi="Arial"/>
      <w:b/>
      <w:bCs/>
      <w:kern w:val="2"/>
      <w:sz w:val="24"/>
      <w:szCs w:val="24"/>
    </w:rPr>
  </w:style>
  <w:style w:type="paragraph" w:customStyle="1" w:styleId="4">
    <w:name w:val="附录 4"/>
    <w:next w:val="a0"/>
    <w:rsid w:val="009C0D9B"/>
    <w:pPr>
      <w:keepNext/>
      <w:widowControl w:val="0"/>
      <w:numPr>
        <w:ilvl w:val="3"/>
        <w:numId w:val="2"/>
      </w:numPr>
      <w:snapToGrid w:val="0"/>
      <w:spacing w:before="60" w:after="60"/>
      <w:outlineLvl w:val="3"/>
    </w:pPr>
    <w:rPr>
      <w:rFonts w:ascii="Arial" w:eastAsia="黑体" w:hAnsi="Arial"/>
      <w:sz w:val="21"/>
      <w:szCs w:val="21"/>
    </w:rPr>
  </w:style>
  <w:style w:type="paragraph" w:styleId="ad">
    <w:name w:val="Document Map"/>
    <w:basedOn w:val="a0"/>
    <w:semiHidden/>
    <w:rsid w:val="0088181A"/>
    <w:pPr>
      <w:shd w:val="clear" w:color="auto" w:fill="000080"/>
    </w:pPr>
  </w:style>
  <w:style w:type="paragraph" w:customStyle="1" w:styleId="ae">
    <w:name w:val="目录"/>
    <w:basedOn w:val="a0"/>
    <w:rsid w:val="00506F1F"/>
    <w:pPr>
      <w:spacing w:before="62" w:after="62"/>
      <w:jc w:val="center"/>
    </w:pPr>
    <w:rPr>
      <w:rFonts w:eastAsia="黑体"/>
      <w:sz w:val="28"/>
    </w:rPr>
  </w:style>
  <w:style w:type="paragraph" w:styleId="af">
    <w:name w:val="footnote text"/>
    <w:basedOn w:val="a0"/>
    <w:link w:val="Char1"/>
    <w:rsid w:val="00752836"/>
    <w:pPr>
      <w:snapToGrid w:val="0"/>
      <w:jc w:val="left"/>
    </w:pPr>
    <w:rPr>
      <w:sz w:val="18"/>
      <w:szCs w:val="18"/>
      <w:lang w:val="x-none" w:eastAsia="x-none"/>
    </w:rPr>
  </w:style>
  <w:style w:type="paragraph" w:customStyle="1" w:styleId="a">
    <w:name w:val="参考文献文字"/>
    <w:rsid w:val="00E842C0"/>
    <w:pPr>
      <w:numPr>
        <w:numId w:val="3"/>
      </w:numPr>
      <w:spacing w:line="300" w:lineRule="auto"/>
    </w:pPr>
    <w:rPr>
      <w:kern w:val="2"/>
      <w:sz w:val="21"/>
      <w:szCs w:val="21"/>
    </w:rPr>
  </w:style>
  <w:style w:type="paragraph" w:styleId="af0">
    <w:name w:val="footer"/>
    <w:semiHidden/>
    <w:rsid w:val="008E7216"/>
    <w:pPr>
      <w:tabs>
        <w:tab w:val="center" w:pos="4153"/>
        <w:tab w:val="right" w:pos="8306"/>
      </w:tabs>
      <w:snapToGrid w:val="0"/>
      <w:jc w:val="center"/>
    </w:pPr>
    <w:rPr>
      <w:kern w:val="2"/>
      <w:sz w:val="18"/>
      <w:szCs w:val="18"/>
    </w:rPr>
  </w:style>
  <w:style w:type="paragraph" w:customStyle="1" w:styleId="af1">
    <w:name w:val="文件"/>
    <w:rsid w:val="009828EC"/>
    <w:rPr>
      <w:rFonts w:ascii="楷体_GB2312" w:eastAsia="楷体_GB2312"/>
      <w:kern w:val="2"/>
      <w:sz w:val="18"/>
      <w:szCs w:val="18"/>
    </w:rPr>
  </w:style>
  <w:style w:type="paragraph" w:customStyle="1" w:styleId="af2">
    <w:name w:val="续上表"/>
    <w:rsid w:val="00F97746"/>
    <w:pPr>
      <w:jc w:val="center"/>
    </w:pPr>
    <w:rPr>
      <w:rFonts w:eastAsia="黑体"/>
      <w:kern w:val="2"/>
      <w:sz w:val="21"/>
      <w:szCs w:val="21"/>
    </w:rPr>
  </w:style>
  <w:style w:type="character" w:customStyle="1" w:styleId="Char1">
    <w:name w:val="脚注文本 Char"/>
    <w:link w:val="af"/>
    <w:rsid w:val="00752836"/>
    <w:rPr>
      <w:kern w:val="2"/>
      <w:sz w:val="18"/>
      <w:szCs w:val="18"/>
    </w:rPr>
  </w:style>
  <w:style w:type="character" w:styleId="af3">
    <w:name w:val="footnote reference"/>
    <w:rsid w:val="00752836"/>
    <w:rPr>
      <w:vertAlign w:val="superscript"/>
    </w:rPr>
  </w:style>
  <w:style w:type="paragraph" w:customStyle="1" w:styleId="11">
    <w:name w:val="编号1"/>
    <w:rsid w:val="0038134F"/>
    <w:pPr>
      <w:widowControl w:val="0"/>
      <w:numPr>
        <w:numId w:val="4"/>
      </w:numPr>
    </w:pPr>
    <w:rPr>
      <w:rFonts w:cs="宋体"/>
      <w:kern w:val="2"/>
      <w:sz w:val="21"/>
    </w:rPr>
  </w:style>
  <w:style w:type="paragraph" w:customStyle="1" w:styleId="af4">
    <w:name w:val="表文字+两端对齐"/>
    <w:rsid w:val="00715EBC"/>
    <w:pPr>
      <w:widowControl w:val="0"/>
      <w:jc w:val="both"/>
    </w:pPr>
    <w:rPr>
      <w:kern w:val="21"/>
      <w:sz w:val="18"/>
      <w:szCs w:val="18"/>
    </w:rPr>
  </w:style>
  <w:style w:type="paragraph" w:styleId="22">
    <w:name w:val="Body Text First Indent 2"/>
    <w:link w:val="2Char"/>
    <w:rsid w:val="00B36BB7"/>
    <w:pPr>
      <w:spacing w:beforeLines="20" w:before="20" w:afterLines="20" w:after="20" w:line="360" w:lineRule="auto"/>
      <w:ind w:firstLine="420"/>
    </w:pPr>
    <w:rPr>
      <w:kern w:val="2"/>
      <w:sz w:val="24"/>
      <w:szCs w:val="21"/>
    </w:rPr>
  </w:style>
  <w:style w:type="character" w:customStyle="1" w:styleId="af5">
    <w:name w:val="已访问的超链接"/>
    <w:rsid w:val="00D65165"/>
    <w:rPr>
      <w:color w:val="800080"/>
      <w:u w:val="single"/>
    </w:rPr>
  </w:style>
  <w:style w:type="character" w:customStyle="1" w:styleId="2Char">
    <w:name w:val="正文首行缩进 2 Char"/>
    <w:link w:val="22"/>
    <w:rsid w:val="00B36BB7"/>
    <w:rPr>
      <w:kern w:val="2"/>
      <w:sz w:val="24"/>
      <w:szCs w:val="21"/>
    </w:rPr>
  </w:style>
  <w:style w:type="paragraph" w:styleId="af6">
    <w:name w:val="Balloon Text"/>
    <w:basedOn w:val="a0"/>
    <w:link w:val="Char2"/>
    <w:rsid w:val="00F45500"/>
    <w:pPr>
      <w:spacing w:before="0" w:after="0"/>
    </w:pPr>
    <w:rPr>
      <w:sz w:val="18"/>
      <w:szCs w:val="18"/>
    </w:rPr>
  </w:style>
  <w:style w:type="character" w:customStyle="1" w:styleId="Char2">
    <w:name w:val="批注框文本 Char"/>
    <w:basedOn w:val="a1"/>
    <w:link w:val="af6"/>
    <w:rsid w:val="00F45500"/>
    <w:rPr>
      <w:kern w:val="2"/>
      <w:sz w:val="18"/>
      <w:szCs w:val="18"/>
    </w:rPr>
  </w:style>
  <w:style w:type="table" w:styleId="af7">
    <w:name w:val="Table Grid"/>
    <w:basedOn w:val="a2"/>
    <w:rsid w:val="00DC584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8">
    <w:name w:val="Normal (Web)"/>
    <w:basedOn w:val="a0"/>
    <w:uiPriority w:val="99"/>
    <w:unhideWhenUsed/>
    <w:rsid w:val="001A54C4"/>
    <w:pPr>
      <w:widowControl/>
      <w:spacing w:beforeLines="0" w:before="100" w:beforeAutospacing="1" w:afterLines="0" w:after="100" w:afterAutospacing="1" w:line="60" w:lineRule="auto"/>
      <w:jc w:val="left"/>
    </w:pPr>
    <w:rPr>
      <w:rFonts w:ascii="宋体" w:hAnsi="宋体" w:cs="宋体"/>
      <w:kern w:val="0"/>
      <w:sz w:val="21"/>
      <w:szCs w:val="24"/>
    </w:rPr>
  </w:style>
  <w:style w:type="paragraph" w:styleId="HTML">
    <w:name w:val="HTML Preformatted"/>
    <w:basedOn w:val="a0"/>
    <w:link w:val="HTMLChar"/>
    <w:uiPriority w:val="99"/>
    <w:unhideWhenUsed/>
    <w:rsid w:val="001D5AB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0" w:before="0" w:afterLines="0" w:after="0" w:line="60" w:lineRule="auto"/>
      <w:jc w:val="left"/>
    </w:pPr>
    <w:rPr>
      <w:rFonts w:ascii="宋体" w:hAnsi="宋体" w:cs="宋体"/>
      <w:kern w:val="0"/>
      <w:sz w:val="21"/>
      <w:szCs w:val="24"/>
    </w:rPr>
  </w:style>
  <w:style w:type="character" w:customStyle="1" w:styleId="HTMLChar">
    <w:name w:val="HTML 预设格式 Char"/>
    <w:basedOn w:val="a1"/>
    <w:link w:val="HTML"/>
    <w:uiPriority w:val="99"/>
    <w:rsid w:val="001D5AB4"/>
    <w:rPr>
      <w:rFonts w:ascii="宋体" w:hAnsi="宋体" w:cs="宋体"/>
      <w:sz w:val="21"/>
      <w:szCs w:val="24"/>
    </w:rPr>
  </w:style>
  <w:style w:type="character" w:styleId="af9">
    <w:name w:val="FollowedHyperlink"/>
    <w:basedOn w:val="a1"/>
    <w:rsid w:val="00A07946"/>
    <w:rPr>
      <w:color w:val="800080" w:themeColor="followedHyperlink"/>
      <w:u w:val="single"/>
    </w:rPr>
  </w:style>
  <w:style w:type="paragraph" w:styleId="TOC">
    <w:name w:val="TOC Heading"/>
    <w:basedOn w:val="12"/>
    <w:next w:val="a0"/>
    <w:uiPriority w:val="39"/>
    <w:unhideWhenUsed/>
    <w:qFormat/>
    <w:rsid w:val="00D74EE2"/>
    <w:pPr>
      <w:numPr>
        <w:numId w:val="0"/>
      </w:numPr>
      <w:adjustRightIn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iPriority="9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Preformatted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3D1BF9"/>
    <w:pPr>
      <w:widowControl w:val="0"/>
      <w:spacing w:beforeLines="20" w:before="20" w:afterLines="20" w:after="20"/>
      <w:jc w:val="both"/>
    </w:pPr>
    <w:rPr>
      <w:kern w:val="2"/>
      <w:sz w:val="24"/>
      <w:szCs w:val="21"/>
    </w:rPr>
  </w:style>
  <w:style w:type="paragraph" w:styleId="12">
    <w:name w:val="heading 1"/>
    <w:next w:val="a0"/>
    <w:qFormat/>
    <w:rsid w:val="003A7A76"/>
    <w:pPr>
      <w:keepNext/>
      <w:keepLines/>
      <w:numPr>
        <w:numId w:val="1"/>
      </w:numPr>
      <w:adjustRightInd w:val="0"/>
      <w:spacing w:before="120" w:after="120"/>
      <w:ind w:left="0" w:hangingChars="200" w:hanging="200"/>
      <w:outlineLvl w:val="0"/>
    </w:pPr>
    <w:rPr>
      <w:rFonts w:eastAsia="华文新魏"/>
      <w:b/>
      <w:bCs/>
      <w:sz w:val="32"/>
      <w:szCs w:val="28"/>
    </w:rPr>
  </w:style>
  <w:style w:type="paragraph" w:styleId="20">
    <w:name w:val="heading 2"/>
    <w:next w:val="a0"/>
    <w:uiPriority w:val="9"/>
    <w:qFormat/>
    <w:rsid w:val="004A7902"/>
    <w:pPr>
      <w:keepNext/>
      <w:keepLines/>
      <w:widowControl w:val="0"/>
      <w:numPr>
        <w:ilvl w:val="1"/>
        <w:numId w:val="1"/>
      </w:numPr>
      <w:spacing w:before="120" w:after="120"/>
      <w:jc w:val="both"/>
      <w:outlineLvl w:val="1"/>
    </w:pPr>
    <w:rPr>
      <w:rFonts w:ascii="Arial" w:eastAsia="黑体" w:hAnsi="Arial"/>
      <w:b/>
      <w:bCs/>
      <w:kern w:val="2"/>
      <w:sz w:val="24"/>
      <w:szCs w:val="24"/>
    </w:rPr>
  </w:style>
  <w:style w:type="paragraph" w:styleId="30">
    <w:name w:val="heading 3"/>
    <w:next w:val="a0"/>
    <w:qFormat/>
    <w:rsid w:val="00F243E3"/>
    <w:pPr>
      <w:keepNext/>
      <w:widowControl w:val="0"/>
      <w:numPr>
        <w:ilvl w:val="2"/>
        <w:numId w:val="1"/>
      </w:numPr>
      <w:spacing w:before="120" w:after="120"/>
      <w:jc w:val="both"/>
      <w:outlineLvl w:val="2"/>
    </w:pPr>
    <w:rPr>
      <w:rFonts w:ascii="Arial" w:eastAsia="黑体" w:hAnsi="Arial"/>
      <w:b/>
      <w:bCs/>
      <w:kern w:val="2"/>
      <w:sz w:val="21"/>
      <w:szCs w:val="21"/>
    </w:rPr>
  </w:style>
  <w:style w:type="paragraph" w:styleId="40">
    <w:name w:val="heading 4"/>
    <w:next w:val="a0"/>
    <w:qFormat/>
    <w:rsid w:val="004A7902"/>
    <w:pPr>
      <w:keepNext/>
      <w:keepLines/>
      <w:widowControl w:val="0"/>
      <w:numPr>
        <w:ilvl w:val="3"/>
        <w:numId w:val="1"/>
      </w:numPr>
      <w:spacing w:before="60" w:after="60"/>
      <w:outlineLvl w:val="3"/>
    </w:pPr>
    <w:rPr>
      <w:rFonts w:ascii="Arial" w:eastAsia="黑体" w:hAnsi="Arial"/>
      <w:bCs/>
      <w:kern w:val="2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程序"/>
    <w:next w:val="a0"/>
    <w:rsid w:val="009F2846"/>
    <w:pPr>
      <w:shd w:val="clear" w:color="auto" w:fill="E6E6E6"/>
    </w:pPr>
    <w:rPr>
      <w:kern w:val="2"/>
      <w:sz w:val="18"/>
      <w:szCs w:val="18"/>
      <w:lang w:val="de-DE"/>
    </w:rPr>
  </w:style>
  <w:style w:type="paragraph" w:styleId="a5">
    <w:name w:val="header"/>
    <w:semiHidden/>
    <w:rsid w:val="006952B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2"/>
      <w:sz w:val="18"/>
      <w:szCs w:val="18"/>
    </w:rPr>
  </w:style>
  <w:style w:type="paragraph" w:styleId="a6">
    <w:name w:val="caption"/>
    <w:next w:val="a0"/>
    <w:link w:val="Char"/>
    <w:qFormat/>
    <w:rsid w:val="00D54152"/>
    <w:pPr>
      <w:widowControl w:val="0"/>
      <w:spacing w:before="152" w:after="160"/>
      <w:jc w:val="center"/>
    </w:pPr>
    <w:rPr>
      <w:rFonts w:ascii="Arial" w:eastAsia="黑体" w:hAnsi="Arial" w:cs="Arial"/>
      <w:kern w:val="2"/>
      <w:sz w:val="18"/>
      <w:szCs w:val="18"/>
    </w:rPr>
  </w:style>
  <w:style w:type="character" w:customStyle="1" w:styleId="Char">
    <w:name w:val="题注 Char"/>
    <w:link w:val="a6"/>
    <w:locked/>
    <w:rsid w:val="00D54152"/>
    <w:rPr>
      <w:rFonts w:ascii="Arial" w:eastAsia="黑体" w:hAnsi="Arial" w:cs="Arial"/>
      <w:kern w:val="2"/>
      <w:sz w:val="18"/>
      <w:szCs w:val="18"/>
      <w:lang w:val="en-US" w:eastAsia="zh-CN" w:bidi="ar-SA"/>
    </w:rPr>
  </w:style>
  <w:style w:type="paragraph" w:customStyle="1" w:styleId="a7">
    <w:name w:val="注"/>
    <w:rsid w:val="00432380"/>
    <w:pPr>
      <w:spacing w:beforeLines="20" w:before="62" w:afterLines="20" w:after="62"/>
      <w:ind w:firstLine="420"/>
    </w:pPr>
    <w:rPr>
      <w:rFonts w:eastAsia="楷体_GB2312"/>
      <w:kern w:val="2"/>
      <w:sz w:val="18"/>
      <w:szCs w:val="18"/>
    </w:rPr>
  </w:style>
  <w:style w:type="character" w:styleId="a8">
    <w:name w:val="page number"/>
    <w:semiHidden/>
    <w:rsid w:val="0018476C"/>
    <w:rPr>
      <w:rFonts w:ascii="Times New Roman" w:hAnsi="Times New Roman"/>
      <w:sz w:val="18"/>
      <w:szCs w:val="18"/>
    </w:rPr>
  </w:style>
  <w:style w:type="paragraph" w:styleId="13">
    <w:name w:val="toc 1"/>
    <w:uiPriority w:val="39"/>
    <w:qFormat/>
    <w:rsid w:val="00E81FB8"/>
    <w:pPr>
      <w:widowControl w:val="0"/>
      <w:tabs>
        <w:tab w:val="right" w:leader="middleDot" w:pos="8730"/>
      </w:tabs>
    </w:pPr>
    <w:rPr>
      <w:rFonts w:eastAsia="黑体"/>
      <w:kern w:val="2"/>
      <w:sz w:val="24"/>
      <w:szCs w:val="24"/>
    </w:rPr>
  </w:style>
  <w:style w:type="paragraph" w:styleId="21">
    <w:name w:val="toc 2"/>
    <w:uiPriority w:val="39"/>
    <w:qFormat/>
    <w:rsid w:val="00E81FB8"/>
    <w:pPr>
      <w:tabs>
        <w:tab w:val="left" w:pos="1259"/>
        <w:tab w:val="right" w:leader="middleDot" w:pos="8730"/>
      </w:tabs>
      <w:ind w:left="420"/>
    </w:pPr>
    <w:rPr>
      <w:noProof/>
      <w:kern w:val="2"/>
      <w:sz w:val="21"/>
      <w:szCs w:val="21"/>
    </w:rPr>
  </w:style>
  <w:style w:type="paragraph" w:styleId="31">
    <w:name w:val="toc 3"/>
    <w:uiPriority w:val="39"/>
    <w:qFormat/>
    <w:rsid w:val="00E81FB8"/>
    <w:pPr>
      <w:tabs>
        <w:tab w:val="left" w:pos="1678"/>
        <w:tab w:val="right" w:leader="middleDot" w:pos="8730"/>
      </w:tabs>
      <w:ind w:left="839"/>
    </w:pPr>
    <w:rPr>
      <w:noProof/>
      <w:kern w:val="2"/>
      <w:sz w:val="21"/>
      <w:szCs w:val="21"/>
    </w:rPr>
  </w:style>
  <w:style w:type="character" w:styleId="a9">
    <w:name w:val="Hyperlink"/>
    <w:uiPriority w:val="99"/>
    <w:rPr>
      <w:color w:val="0000FF"/>
      <w:u w:val="single"/>
    </w:rPr>
  </w:style>
  <w:style w:type="paragraph" w:customStyle="1" w:styleId="aa">
    <w:name w:val="表头"/>
    <w:rsid w:val="00E21417"/>
    <w:pPr>
      <w:widowControl w:val="0"/>
      <w:jc w:val="center"/>
    </w:pPr>
    <w:rPr>
      <w:rFonts w:ascii="Arial" w:eastAsia="黑体" w:hAnsi="Arial"/>
      <w:kern w:val="2"/>
      <w:sz w:val="18"/>
      <w:szCs w:val="18"/>
    </w:rPr>
  </w:style>
  <w:style w:type="paragraph" w:customStyle="1" w:styleId="1">
    <w:name w:val="样式1"/>
    <w:rsid w:val="004D1654"/>
    <w:pPr>
      <w:numPr>
        <w:numId w:val="5"/>
      </w:numPr>
    </w:pPr>
    <w:rPr>
      <w:kern w:val="2"/>
      <w:sz w:val="21"/>
      <w:szCs w:val="21"/>
    </w:rPr>
  </w:style>
  <w:style w:type="paragraph" w:customStyle="1" w:styleId="ab">
    <w:name w:val="参考文献"/>
    <w:next w:val="a0"/>
    <w:rsid w:val="00580ACF"/>
    <w:pPr>
      <w:keepNext/>
      <w:keepLines/>
      <w:pageBreakBefore/>
      <w:spacing w:before="120" w:after="120"/>
      <w:outlineLvl w:val="0"/>
    </w:pPr>
    <w:rPr>
      <w:rFonts w:ascii="Arial" w:eastAsia="黑体" w:hAnsi="Arial"/>
      <w:b/>
      <w:kern w:val="21"/>
      <w:sz w:val="28"/>
      <w:szCs w:val="28"/>
    </w:rPr>
  </w:style>
  <w:style w:type="paragraph" w:customStyle="1" w:styleId="ac">
    <w:name w:val="表文字"/>
    <w:link w:val="Char0"/>
    <w:rsid w:val="00580ACF"/>
    <w:pPr>
      <w:jc w:val="center"/>
    </w:pPr>
    <w:rPr>
      <w:kern w:val="21"/>
      <w:sz w:val="18"/>
      <w:szCs w:val="18"/>
    </w:rPr>
  </w:style>
  <w:style w:type="character" w:customStyle="1" w:styleId="Char0">
    <w:name w:val="表文字 Char"/>
    <w:link w:val="ac"/>
    <w:rsid w:val="000C1270"/>
    <w:rPr>
      <w:kern w:val="21"/>
      <w:sz w:val="18"/>
      <w:szCs w:val="18"/>
      <w:lang w:val="en-US" w:eastAsia="zh-CN" w:bidi="ar-SA"/>
    </w:rPr>
  </w:style>
  <w:style w:type="paragraph" w:customStyle="1" w:styleId="10">
    <w:name w:val="附录 1"/>
    <w:next w:val="a0"/>
    <w:rsid w:val="009C0D9B"/>
    <w:pPr>
      <w:keepNext/>
      <w:keepLines/>
      <w:pageBreakBefore/>
      <w:widowControl w:val="0"/>
      <w:numPr>
        <w:numId w:val="2"/>
      </w:numPr>
      <w:spacing w:before="120" w:after="120"/>
      <w:jc w:val="center"/>
      <w:outlineLvl w:val="0"/>
    </w:pPr>
    <w:rPr>
      <w:rFonts w:ascii="Arial" w:eastAsia="黑体" w:hAnsi="Arial"/>
      <w:b/>
      <w:sz w:val="28"/>
      <w:szCs w:val="28"/>
    </w:rPr>
  </w:style>
  <w:style w:type="paragraph" w:customStyle="1" w:styleId="3">
    <w:name w:val="附录 3"/>
    <w:next w:val="a0"/>
    <w:rsid w:val="009C0D9B"/>
    <w:pPr>
      <w:keepNext/>
      <w:keepLines/>
      <w:widowControl w:val="0"/>
      <w:numPr>
        <w:ilvl w:val="2"/>
        <w:numId w:val="2"/>
      </w:numPr>
      <w:spacing w:before="120" w:after="120"/>
      <w:outlineLvl w:val="2"/>
    </w:pPr>
    <w:rPr>
      <w:rFonts w:ascii="Arial" w:eastAsia="黑体" w:hAnsi="Arial"/>
      <w:b/>
      <w:sz w:val="21"/>
      <w:szCs w:val="21"/>
    </w:rPr>
  </w:style>
  <w:style w:type="paragraph" w:customStyle="1" w:styleId="2">
    <w:name w:val="附录 2"/>
    <w:next w:val="a0"/>
    <w:rsid w:val="009C0D9B"/>
    <w:pPr>
      <w:keepNext/>
      <w:keepLines/>
      <w:widowControl w:val="0"/>
      <w:numPr>
        <w:ilvl w:val="1"/>
        <w:numId w:val="2"/>
      </w:numPr>
      <w:spacing w:before="120" w:after="120"/>
      <w:outlineLvl w:val="1"/>
    </w:pPr>
    <w:rPr>
      <w:rFonts w:ascii="Arial" w:eastAsia="黑体" w:hAnsi="Arial"/>
      <w:b/>
      <w:bCs/>
      <w:kern w:val="2"/>
      <w:sz w:val="24"/>
      <w:szCs w:val="24"/>
    </w:rPr>
  </w:style>
  <w:style w:type="paragraph" w:customStyle="1" w:styleId="4">
    <w:name w:val="附录 4"/>
    <w:next w:val="a0"/>
    <w:rsid w:val="009C0D9B"/>
    <w:pPr>
      <w:keepNext/>
      <w:widowControl w:val="0"/>
      <w:numPr>
        <w:ilvl w:val="3"/>
        <w:numId w:val="2"/>
      </w:numPr>
      <w:snapToGrid w:val="0"/>
      <w:spacing w:before="60" w:after="60"/>
      <w:outlineLvl w:val="3"/>
    </w:pPr>
    <w:rPr>
      <w:rFonts w:ascii="Arial" w:eastAsia="黑体" w:hAnsi="Arial"/>
      <w:sz w:val="21"/>
      <w:szCs w:val="21"/>
    </w:rPr>
  </w:style>
  <w:style w:type="paragraph" w:styleId="ad">
    <w:name w:val="Document Map"/>
    <w:basedOn w:val="a0"/>
    <w:semiHidden/>
    <w:rsid w:val="0088181A"/>
    <w:pPr>
      <w:shd w:val="clear" w:color="auto" w:fill="000080"/>
    </w:pPr>
  </w:style>
  <w:style w:type="paragraph" w:customStyle="1" w:styleId="ae">
    <w:name w:val="目录"/>
    <w:basedOn w:val="a0"/>
    <w:rsid w:val="00506F1F"/>
    <w:pPr>
      <w:spacing w:before="62" w:after="62"/>
      <w:jc w:val="center"/>
    </w:pPr>
    <w:rPr>
      <w:rFonts w:eastAsia="黑体"/>
      <w:sz w:val="28"/>
    </w:rPr>
  </w:style>
  <w:style w:type="paragraph" w:styleId="af">
    <w:name w:val="footnote text"/>
    <w:basedOn w:val="a0"/>
    <w:link w:val="Char1"/>
    <w:rsid w:val="00752836"/>
    <w:pPr>
      <w:snapToGrid w:val="0"/>
      <w:jc w:val="left"/>
    </w:pPr>
    <w:rPr>
      <w:sz w:val="18"/>
      <w:szCs w:val="18"/>
      <w:lang w:val="x-none" w:eastAsia="x-none"/>
    </w:rPr>
  </w:style>
  <w:style w:type="paragraph" w:customStyle="1" w:styleId="a">
    <w:name w:val="参考文献文字"/>
    <w:rsid w:val="00E842C0"/>
    <w:pPr>
      <w:numPr>
        <w:numId w:val="3"/>
      </w:numPr>
      <w:spacing w:line="300" w:lineRule="auto"/>
    </w:pPr>
    <w:rPr>
      <w:kern w:val="2"/>
      <w:sz w:val="21"/>
      <w:szCs w:val="21"/>
    </w:rPr>
  </w:style>
  <w:style w:type="paragraph" w:styleId="af0">
    <w:name w:val="footer"/>
    <w:semiHidden/>
    <w:rsid w:val="008E7216"/>
    <w:pPr>
      <w:tabs>
        <w:tab w:val="center" w:pos="4153"/>
        <w:tab w:val="right" w:pos="8306"/>
      </w:tabs>
      <w:snapToGrid w:val="0"/>
      <w:jc w:val="center"/>
    </w:pPr>
    <w:rPr>
      <w:kern w:val="2"/>
      <w:sz w:val="18"/>
      <w:szCs w:val="18"/>
    </w:rPr>
  </w:style>
  <w:style w:type="paragraph" w:customStyle="1" w:styleId="af1">
    <w:name w:val="文件"/>
    <w:rsid w:val="009828EC"/>
    <w:rPr>
      <w:rFonts w:ascii="楷体_GB2312" w:eastAsia="楷体_GB2312"/>
      <w:kern w:val="2"/>
      <w:sz w:val="18"/>
      <w:szCs w:val="18"/>
    </w:rPr>
  </w:style>
  <w:style w:type="paragraph" w:customStyle="1" w:styleId="af2">
    <w:name w:val="续上表"/>
    <w:rsid w:val="00F97746"/>
    <w:pPr>
      <w:jc w:val="center"/>
    </w:pPr>
    <w:rPr>
      <w:rFonts w:eastAsia="黑体"/>
      <w:kern w:val="2"/>
      <w:sz w:val="21"/>
      <w:szCs w:val="21"/>
    </w:rPr>
  </w:style>
  <w:style w:type="character" w:customStyle="1" w:styleId="Char1">
    <w:name w:val="脚注文本 Char"/>
    <w:link w:val="af"/>
    <w:rsid w:val="00752836"/>
    <w:rPr>
      <w:kern w:val="2"/>
      <w:sz w:val="18"/>
      <w:szCs w:val="18"/>
    </w:rPr>
  </w:style>
  <w:style w:type="character" w:styleId="af3">
    <w:name w:val="footnote reference"/>
    <w:rsid w:val="00752836"/>
    <w:rPr>
      <w:vertAlign w:val="superscript"/>
    </w:rPr>
  </w:style>
  <w:style w:type="paragraph" w:customStyle="1" w:styleId="11">
    <w:name w:val="编号1"/>
    <w:rsid w:val="0038134F"/>
    <w:pPr>
      <w:widowControl w:val="0"/>
      <w:numPr>
        <w:numId w:val="4"/>
      </w:numPr>
    </w:pPr>
    <w:rPr>
      <w:rFonts w:cs="宋体"/>
      <w:kern w:val="2"/>
      <w:sz w:val="21"/>
    </w:rPr>
  </w:style>
  <w:style w:type="paragraph" w:customStyle="1" w:styleId="af4">
    <w:name w:val="表文字+两端对齐"/>
    <w:rsid w:val="00715EBC"/>
    <w:pPr>
      <w:widowControl w:val="0"/>
      <w:jc w:val="both"/>
    </w:pPr>
    <w:rPr>
      <w:kern w:val="21"/>
      <w:sz w:val="18"/>
      <w:szCs w:val="18"/>
    </w:rPr>
  </w:style>
  <w:style w:type="paragraph" w:styleId="22">
    <w:name w:val="Body Text First Indent 2"/>
    <w:link w:val="2Char"/>
    <w:rsid w:val="00B36BB7"/>
    <w:pPr>
      <w:spacing w:beforeLines="20" w:before="20" w:afterLines="20" w:after="20" w:line="360" w:lineRule="auto"/>
      <w:ind w:firstLine="420"/>
    </w:pPr>
    <w:rPr>
      <w:kern w:val="2"/>
      <w:sz w:val="24"/>
      <w:szCs w:val="21"/>
    </w:rPr>
  </w:style>
  <w:style w:type="character" w:customStyle="1" w:styleId="af5">
    <w:name w:val="已访问的超链接"/>
    <w:rsid w:val="00D65165"/>
    <w:rPr>
      <w:color w:val="800080"/>
      <w:u w:val="single"/>
    </w:rPr>
  </w:style>
  <w:style w:type="character" w:customStyle="1" w:styleId="2Char">
    <w:name w:val="正文首行缩进 2 Char"/>
    <w:link w:val="22"/>
    <w:rsid w:val="00B36BB7"/>
    <w:rPr>
      <w:kern w:val="2"/>
      <w:sz w:val="24"/>
      <w:szCs w:val="21"/>
    </w:rPr>
  </w:style>
  <w:style w:type="paragraph" w:styleId="af6">
    <w:name w:val="Balloon Text"/>
    <w:basedOn w:val="a0"/>
    <w:link w:val="Char2"/>
    <w:rsid w:val="00F45500"/>
    <w:pPr>
      <w:spacing w:before="0" w:after="0"/>
    </w:pPr>
    <w:rPr>
      <w:sz w:val="18"/>
      <w:szCs w:val="18"/>
    </w:rPr>
  </w:style>
  <w:style w:type="character" w:customStyle="1" w:styleId="Char2">
    <w:name w:val="批注框文本 Char"/>
    <w:basedOn w:val="a1"/>
    <w:link w:val="af6"/>
    <w:rsid w:val="00F45500"/>
    <w:rPr>
      <w:kern w:val="2"/>
      <w:sz w:val="18"/>
      <w:szCs w:val="18"/>
    </w:rPr>
  </w:style>
  <w:style w:type="table" w:styleId="af7">
    <w:name w:val="Table Grid"/>
    <w:basedOn w:val="a2"/>
    <w:rsid w:val="00DC584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8">
    <w:name w:val="Normal (Web)"/>
    <w:basedOn w:val="a0"/>
    <w:uiPriority w:val="99"/>
    <w:unhideWhenUsed/>
    <w:rsid w:val="001A54C4"/>
    <w:pPr>
      <w:widowControl/>
      <w:spacing w:beforeLines="0" w:before="100" w:beforeAutospacing="1" w:afterLines="0" w:after="100" w:afterAutospacing="1" w:line="60" w:lineRule="auto"/>
      <w:jc w:val="left"/>
    </w:pPr>
    <w:rPr>
      <w:rFonts w:ascii="宋体" w:hAnsi="宋体" w:cs="宋体"/>
      <w:kern w:val="0"/>
      <w:sz w:val="21"/>
      <w:szCs w:val="24"/>
    </w:rPr>
  </w:style>
  <w:style w:type="paragraph" w:styleId="HTML">
    <w:name w:val="HTML Preformatted"/>
    <w:basedOn w:val="a0"/>
    <w:link w:val="HTMLChar"/>
    <w:uiPriority w:val="99"/>
    <w:unhideWhenUsed/>
    <w:rsid w:val="001D5AB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0" w:before="0" w:afterLines="0" w:after="0" w:line="60" w:lineRule="auto"/>
      <w:jc w:val="left"/>
    </w:pPr>
    <w:rPr>
      <w:rFonts w:ascii="宋体" w:hAnsi="宋体" w:cs="宋体"/>
      <w:kern w:val="0"/>
      <w:sz w:val="21"/>
      <w:szCs w:val="24"/>
    </w:rPr>
  </w:style>
  <w:style w:type="character" w:customStyle="1" w:styleId="HTMLChar">
    <w:name w:val="HTML 预设格式 Char"/>
    <w:basedOn w:val="a1"/>
    <w:link w:val="HTML"/>
    <w:uiPriority w:val="99"/>
    <w:rsid w:val="001D5AB4"/>
    <w:rPr>
      <w:rFonts w:ascii="宋体" w:hAnsi="宋体" w:cs="宋体"/>
      <w:sz w:val="21"/>
      <w:szCs w:val="24"/>
    </w:rPr>
  </w:style>
  <w:style w:type="character" w:styleId="af9">
    <w:name w:val="FollowedHyperlink"/>
    <w:basedOn w:val="a1"/>
    <w:rsid w:val="00A07946"/>
    <w:rPr>
      <w:color w:val="800080" w:themeColor="followedHyperlink"/>
      <w:u w:val="single"/>
    </w:rPr>
  </w:style>
  <w:style w:type="paragraph" w:styleId="TOC">
    <w:name w:val="TOC Heading"/>
    <w:basedOn w:val="12"/>
    <w:next w:val="a0"/>
    <w:uiPriority w:val="39"/>
    <w:unhideWhenUsed/>
    <w:qFormat/>
    <w:rsid w:val="00D74EE2"/>
    <w:pPr>
      <w:numPr>
        <w:numId w:val="0"/>
      </w:numPr>
      <w:adjustRightIn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934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://www.xively.com" TargetMode="External"/><Relationship Id="rId26" Type="http://schemas.openxmlformats.org/officeDocument/2006/relationships/image" Target="media/image14.png"/><Relationship Id="rId39" Type="http://schemas.openxmlformats.org/officeDocument/2006/relationships/hyperlink" Target="http://www.openwrt.org" TargetMode="External"/><Relationship Id="rId21" Type="http://schemas.openxmlformats.org/officeDocument/2006/relationships/hyperlink" Target="http://www.xively.com" TargetMode="External"/><Relationship Id="rId34" Type="http://schemas.openxmlformats.org/officeDocument/2006/relationships/image" Target="media/image21.png"/><Relationship Id="rId42" Type="http://schemas.openxmlformats.org/officeDocument/2006/relationships/hyperlink" Target="http://www.yeelink.com" TargetMode="External"/><Relationship Id="rId47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hyperlink" Target="http://www.seeedstudio.com/wiki/Atom_Node_V1.0" TargetMode="External"/><Relationship Id="rId29" Type="http://schemas.openxmlformats.org/officeDocument/2006/relationships/image" Target="media/image17.png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yperlink" Target="http://wiki.dragino.com/index.php?title=Main_Page" TargetMode="External"/><Relationship Id="rId45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theme" Target="theme/theme1.xml"/><Relationship Id="rId10" Type="http://schemas.openxmlformats.org/officeDocument/2006/relationships/image" Target="media/image2.jpg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hyperlink" Target="https://github.com/reeedstudio/Cloud_Dragino_Firmware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://www.google.com" TargetMode="External"/><Relationship Id="rId35" Type="http://schemas.openxmlformats.org/officeDocument/2006/relationships/image" Target="media/image22.png"/><Relationship Id="rId43" Type="http://schemas.openxmlformats.org/officeDocument/2006/relationships/hyperlink" Target="https://github.com/reeedstudio/Cloud_Dragrove" TargetMode="External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hyperlink" Target="192.168.255.1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hyperlink" Target="http://www.seeedstudio.com" TargetMode="External"/><Relationship Id="rId46" Type="http://schemas.openxmlformats.org/officeDocument/2006/relationships/header" Target="header2.xml"/><Relationship Id="rId20" Type="http://schemas.openxmlformats.org/officeDocument/2006/relationships/image" Target="media/image9.png"/><Relationship Id="rId41" Type="http://schemas.openxmlformats.org/officeDocument/2006/relationships/hyperlink" Target="http://www.xively.com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Dropbox\ReeedStudio\&#25991;&#26723;\&#25991;&#26723;&#27169;&#26495;\Seeed&#25991;&#26723;&#27169;&#26495;2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D4B68F-FC59-459C-AF07-0A9C50B1F3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Seeed文档模板2.dotx</Template>
  <TotalTime>627</TotalTime>
  <Pages>18</Pages>
  <Words>949</Words>
  <Characters>5414</Characters>
  <Application>Microsoft Office Word</Application>
  <DocSecurity>0</DocSecurity>
  <Lines>45</Lines>
  <Paragraphs>12</Paragraphs>
  <ScaleCrop>false</ScaleCrop>
  <Company>ZLGMCU</Company>
  <LinksUpToDate>false</LinksUpToDate>
  <CharactersWithSpaces>6351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seeed文档模板</dc:title>
  <dc:creator>hsloovee</dc:creator>
  <cp:lastModifiedBy>vigoss</cp:lastModifiedBy>
  <cp:revision>202</cp:revision>
  <cp:lastPrinted>2013-05-30T14:14:00Z</cp:lastPrinted>
  <dcterms:created xsi:type="dcterms:W3CDTF">2013-03-25T13:36:00Z</dcterms:created>
  <dcterms:modified xsi:type="dcterms:W3CDTF">2013-06-13T03:41:00Z</dcterms:modified>
</cp:coreProperties>
</file>